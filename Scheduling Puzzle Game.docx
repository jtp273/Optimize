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Default="008D74FE">
      <w:pPr>
        <w:pStyle w:val="Title"/>
      </w:pPr>
      <w:r>
        <w:t>Scheduling Puzzle Game</w:t>
      </w:r>
    </w:p>
    <w:p w:rsidR="00855982" w:rsidRPr="00855982" w:rsidRDefault="008D74FE" w:rsidP="00855982">
      <w:pPr>
        <w:pStyle w:val="Heading1"/>
      </w:pPr>
      <w:r>
        <w:t>Introduction</w:t>
      </w:r>
    </w:p>
    <w:p w:rsidR="00855982" w:rsidRDefault="008D74FE" w:rsidP="008D74FE">
      <w:r>
        <w:t>The code associated with this document is a game that provides a fairly complicated scheduling environment where different scheduling algorithms and heuristics can be tested. The major components are tasks, resources and slots, with the objective being to maximize your score by placing tasks in slots on the resources.</w:t>
      </w:r>
    </w:p>
    <w:p w:rsidR="00F53742" w:rsidRDefault="00F53742" w:rsidP="008D74FE">
      <w:r>
        <w:t xml:space="preserve">The tasks and resources are defined in a </w:t>
      </w:r>
      <w:proofErr w:type="spellStart"/>
      <w:r>
        <w:t>json</w:t>
      </w:r>
      <w:proofErr w:type="spellEnd"/>
      <w:r>
        <w:t xml:space="preserve"> file. Both scorin</w:t>
      </w:r>
      <w:r w:rsidR="00F05688">
        <w:t>g criteria and any meta-information</w:t>
      </w:r>
      <w:r w:rsidR="005C5666">
        <w:t xml:space="preserve"> or requirements</w:t>
      </w:r>
      <w:r>
        <w:t xml:space="preserve"> for the specific puzzle will be provided as a text file. Descriptions of each of the components in the </w:t>
      </w:r>
      <w:proofErr w:type="spellStart"/>
      <w:r>
        <w:t>json</w:t>
      </w:r>
      <w:proofErr w:type="spellEnd"/>
      <w:r>
        <w:t xml:space="preserve"> file </w:t>
      </w:r>
      <w:r w:rsidR="005C5666">
        <w:t xml:space="preserve">will </w:t>
      </w:r>
      <w:r>
        <w:t>include the purpose of the object and the attributes of the object.</w:t>
      </w:r>
    </w:p>
    <w:p w:rsidR="00F53742" w:rsidRDefault="00F53742" w:rsidP="008D74FE">
      <w:r>
        <w:t>The game is played on a playing field where the s</w:t>
      </w:r>
      <w:r w:rsidR="00F05688">
        <w:t>ize is specified in the meta-information</w:t>
      </w:r>
      <w:r w:rsidR="00C2275D">
        <w:t xml:space="preserve">. </w:t>
      </w:r>
    </w:p>
    <w:p w:rsidR="008D74FE" w:rsidRDefault="00F53742" w:rsidP="00F53742">
      <w:pPr>
        <w:pStyle w:val="Heading2"/>
      </w:pPr>
      <w:r>
        <w:t>TASK</w:t>
      </w:r>
    </w:p>
    <w:p w:rsidR="005C5666" w:rsidRDefault="00F53742" w:rsidP="00F53742">
      <w:r>
        <w:t xml:space="preserve">A task </w:t>
      </w:r>
      <w:r w:rsidR="00F54769">
        <w:t>has a location</w:t>
      </w:r>
      <w:r w:rsidR="00C2275D">
        <w:t xml:space="preserve"> within the playi</w:t>
      </w:r>
      <w:r w:rsidR="005C5666">
        <w:t>ng field. It has</w:t>
      </w:r>
    </w:p>
    <w:p w:rsidR="005C5666" w:rsidRDefault="00C2275D" w:rsidP="005C5666">
      <w:pPr>
        <w:pStyle w:val="ListParagraph"/>
        <w:numPr>
          <w:ilvl w:val="0"/>
          <w:numId w:val="30"/>
        </w:numPr>
      </w:pPr>
      <w:r>
        <w:t>ID</w:t>
      </w:r>
    </w:p>
    <w:p w:rsidR="005C5666" w:rsidRDefault="005C5666" w:rsidP="005C5666">
      <w:pPr>
        <w:pStyle w:val="ListParagraph"/>
        <w:numPr>
          <w:ilvl w:val="0"/>
          <w:numId w:val="30"/>
        </w:numPr>
      </w:pPr>
      <w:r>
        <w:t>L</w:t>
      </w:r>
      <w:r w:rsidR="00C2275D">
        <w:t>ocation</w:t>
      </w:r>
    </w:p>
    <w:p w:rsidR="005C5666" w:rsidRDefault="005C5666" w:rsidP="005C5666">
      <w:pPr>
        <w:pStyle w:val="ListParagraph"/>
        <w:numPr>
          <w:ilvl w:val="0"/>
          <w:numId w:val="30"/>
        </w:numPr>
      </w:pPr>
      <w:r>
        <w:t>I</w:t>
      </w:r>
      <w:r w:rsidR="00C2275D">
        <w:t>mportance</w:t>
      </w:r>
    </w:p>
    <w:p w:rsidR="005C5666" w:rsidRDefault="005C5666" w:rsidP="005C5666">
      <w:pPr>
        <w:pStyle w:val="ListParagraph"/>
        <w:numPr>
          <w:ilvl w:val="0"/>
          <w:numId w:val="30"/>
        </w:numPr>
      </w:pPr>
      <w:r>
        <w:t>threshold</w:t>
      </w:r>
    </w:p>
    <w:p w:rsidR="005C5666" w:rsidRDefault="00C2275D" w:rsidP="005C5666">
      <w:pPr>
        <w:pStyle w:val="ListParagraph"/>
        <w:numPr>
          <w:ilvl w:val="0"/>
          <w:numId w:val="30"/>
        </w:numPr>
      </w:pPr>
      <w:r>
        <w:t>span parameters</w:t>
      </w:r>
    </w:p>
    <w:p w:rsidR="005C5666" w:rsidRDefault="00C2275D" w:rsidP="005C5666">
      <w:pPr>
        <w:pStyle w:val="ListParagraph"/>
        <w:numPr>
          <w:ilvl w:val="0"/>
          <w:numId w:val="30"/>
        </w:numPr>
      </w:pPr>
      <w:r>
        <w:t>distance parameters</w:t>
      </w:r>
    </w:p>
    <w:p w:rsidR="00F53742" w:rsidRDefault="00C2275D" w:rsidP="005C5666">
      <w:pPr>
        <w:pStyle w:val="ListParagraph"/>
        <w:numPr>
          <w:ilvl w:val="0"/>
          <w:numId w:val="30"/>
        </w:numPr>
      </w:pPr>
      <w:r>
        <w:t>characteristics.</w:t>
      </w:r>
    </w:p>
    <w:p w:rsidR="00C2275D" w:rsidRDefault="00C2275D" w:rsidP="00C2275D">
      <w:pPr>
        <w:pStyle w:val="Heading3"/>
      </w:pPr>
      <w:r>
        <w:t>ID</w:t>
      </w:r>
    </w:p>
    <w:p w:rsidR="00C2275D" w:rsidRPr="00C2275D" w:rsidRDefault="00C2275D" w:rsidP="00C2275D">
      <w:r>
        <w:t>The ID uniquely identifies a task. Tasks are generally the letter ‘T’ followed by a number.</w:t>
      </w:r>
    </w:p>
    <w:p w:rsidR="00C2275D" w:rsidRDefault="00C2275D" w:rsidP="00C2275D">
      <w:pPr>
        <w:pStyle w:val="Heading3"/>
      </w:pPr>
      <w:r>
        <w:t>Location</w:t>
      </w:r>
    </w:p>
    <w:p w:rsidR="003D37C4" w:rsidRDefault="003D37C4" w:rsidP="003D37C4">
      <w:r>
        <w:t xml:space="preserve">The location of a task is either a fixed point on the playing field denoted by [ x, y ], or a dynamic point where either the x or y or both can be denoted by equation in terms of </w:t>
      </w:r>
      <w:r w:rsidRPr="003D37C4">
        <w:rPr>
          <w:b/>
          <w:color w:val="7030A0"/>
        </w:rPr>
        <w:t>s</w:t>
      </w:r>
      <w:r>
        <w:t xml:space="preserve"> (which represents the slot number). For example: [ ‘pi + sin( </w:t>
      </w:r>
      <w:r w:rsidRPr="003D37C4">
        <w:rPr>
          <w:b/>
          <w:color w:val="7030A0"/>
        </w:rPr>
        <w:t>s</w:t>
      </w:r>
      <w:r>
        <w:t xml:space="preserve"> * pi / 50 )’, ‘1 + cos( </w:t>
      </w:r>
      <w:r w:rsidRPr="003D37C4">
        <w:rPr>
          <w:b/>
          <w:color w:val="7030A0"/>
        </w:rPr>
        <w:t>s</w:t>
      </w:r>
      <w:r>
        <w:t xml:space="preserve"> * pi / 50) / 3’ ] where</w:t>
      </w:r>
    </w:p>
    <w:p w:rsidR="003D37C4" w:rsidRDefault="003D37C4" w:rsidP="003D37C4">
      <w:pPr>
        <w:ind w:left="708"/>
      </w:pPr>
      <w:r>
        <w:t xml:space="preserve">x = pi + sin( </w:t>
      </w:r>
      <w:r w:rsidRPr="003D37C4">
        <w:rPr>
          <w:b/>
          <w:color w:val="7030A0"/>
        </w:rPr>
        <w:t>s</w:t>
      </w:r>
      <w:r>
        <w:t xml:space="preserve"> * pi / 50 )</w:t>
      </w:r>
    </w:p>
    <w:p w:rsidR="003D37C4" w:rsidRDefault="003D37C4" w:rsidP="003D37C4">
      <w:pPr>
        <w:ind w:left="708"/>
      </w:pPr>
      <w:r>
        <w:t xml:space="preserve">y = 1 + cos( </w:t>
      </w:r>
      <w:r w:rsidRPr="003D37C4">
        <w:rPr>
          <w:b/>
          <w:color w:val="7030A0"/>
        </w:rPr>
        <w:t>s</w:t>
      </w:r>
      <w:r>
        <w:t xml:space="preserve"> * pi / 50 ) / 3</w:t>
      </w:r>
    </w:p>
    <w:p w:rsidR="003D37C4" w:rsidRPr="00C2275D" w:rsidRDefault="003D37C4" w:rsidP="003D37C4">
      <w:r>
        <w:t xml:space="preserve">Pre-defined terms include </w:t>
      </w:r>
      <w:r w:rsidR="005C5666">
        <w:t xml:space="preserve">+, -, *, /, % (modulo), ** (power), </w:t>
      </w:r>
      <w:r>
        <w:t xml:space="preserve">pi, sin, cos, tan, </w:t>
      </w:r>
      <w:proofErr w:type="spellStart"/>
      <w:r>
        <w:t>sqrt</w:t>
      </w:r>
      <w:proofErr w:type="spellEnd"/>
      <w:r>
        <w:t xml:space="preserve">, and </w:t>
      </w:r>
      <w:proofErr w:type="spellStart"/>
      <w:r>
        <w:t>pwl</w:t>
      </w:r>
      <w:proofErr w:type="spellEnd"/>
    </w:p>
    <w:p w:rsidR="00C2275D" w:rsidRDefault="00C2275D" w:rsidP="00C2275D">
      <w:pPr>
        <w:pStyle w:val="Heading3"/>
      </w:pPr>
      <w:r>
        <w:t>Importance</w:t>
      </w:r>
    </w:p>
    <w:p w:rsidR="00C2275D" w:rsidRPr="00C2275D" w:rsidRDefault="00C2275D" w:rsidP="00C2275D">
      <w:r>
        <w:t>The importance of a task is used in some games to determine which task takes priority over another task. Importance starts at one and doubles for each increment of importance. Many items can have the same importance.</w:t>
      </w:r>
    </w:p>
    <w:p w:rsidR="00E13C18" w:rsidRDefault="00E13C18" w:rsidP="00E13C18">
      <w:pPr>
        <w:pStyle w:val="Heading3"/>
      </w:pPr>
      <w:r>
        <w:lastRenderedPageBreak/>
        <w:t>Threshold</w:t>
      </w:r>
    </w:p>
    <w:p w:rsidR="00E13C18" w:rsidRPr="00F54769" w:rsidRDefault="00E13C18" w:rsidP="00E13C18">
      <w:r>
        <w:t>When using slot metrics, the threshold indicates which slots can be used. This will be explained in more detail later.</w:t>
      </w:r>
    </w:p>
    <w:p w:rsidR="00C2275D" w:rsidRDefault="00C2275D" w:rsidP="00C2275D">
      <w:pPr>
        <w:pStyle w:val="Heading3"/>
      </w:pPr>
      <w:r>
        <w:t>Span Parameters</w:t>
      </w:r>
    </w:p>
    <w:p w:rsidR="00C2275D" w:rsidRPr="00C2275D" w:rsidRDefault="00C2275D" w:rsidP="00C2275D">
      <w:r>
        <w:t>The span parameters indicate how many slots a task should span. The parameters indicate a minimum span, a no</w:t>
      </w:r>
      <w:r w:rsidR="00F54769">
        <w:t xml:space="preserve">minal span, and a maximum span. These parameters can be used in many ways to determine the Value associated with placing a task on a given resource. A typical interpretation would be that the task gets 70%, 85% or 100% of the value for being placed </w:t>
      </w:r>
      <w:r w:rsidR="0000409E">
        <w:t xml:space="preserve">on a resource across min, nom, max slots. </w:t>
      </w:r>
    </w:p>
    <w:p w:rsidR="00C2275D" w:rsidRDefault="00C2275D" w:rsidP="00C2275D">
      <w:pPr>
        <w:pStyle w:val="Heading3"/>
      </w:pPr>
      <w:r>
        <w:t>Distance Parameters</w:t>
      </w:r>
    </w:p>
    <w:p w:rsidR="00F54769" w:rsidRDefault="00F54769" w:rsidP="00F54769">
      <w:r>
        <w:t xml:space="preserve">The distance parameters use the distance between the position of the resource and the location of the task to compute a </w:t>
      </w:r>
      <w:r w:rsidR="0000409E">
        <w:t xml:space="preserve">distance </w:t>
      </w:r>
      <w:r>
        <w:t>metric using the min, nom, max paradigm. This will be explained in more detail later.</w:t>
      </w:r>
    </w:p>
    <w:p w:rsidR="00C2275D" w:rsidRDefault="00C2275D" w:rsidP="00C2275D">
      <w:pPr>
        <w:pStyle w:val="Heading3"/>
      </w:pPr>
      <w:r>
        <w:t>Characteristics</w:t>
      </w:r>
    </w:p>
    <w:p w:rsidR="00F54769" w:rsidRDefault="00F54769" w:rsidP="00F54769">
      <w:r>
        <w:t>The characteristics are a set of tags on the task that must be acceptable on the resource.</w:t>
      </w:r>
    </w:p>
    <w:p w:rsidR="00F54769" w:rsidRDefault="00F54769" w:rsidP="00F54769">
      <w:pPr>
        <w:pStyle w:val="Heading2"/>
      </w:pPr>
      <w:r>
        <w:t>RESOURCE</w:t>
      </w:r>
    </w:p>
    <w:p w:rsidR="00F54769" w:rsidRDefault="00F54769" w:rsidP="00F54769">
      <w:r>
        <w:t xml:space="preserve">A resource has a position within the playing field. It has an ID, position, group, </w:t>
      </w:r>
      <w:r w:rsidR="005F5E4E">
        <w:t xml:space="preserve">and </w:t>
      </w:r>
      <w:r w:rsidR="0000409E">
        <w:t>derating</w:t>
      </w:r>
    </w:p>
    <w:p w:rsidR="00F54769" w:rsidRDefault="00F54769" w:rsidP="00F54769">
      <w:pPr>
        <w:pStyle w:val="Heading3"/>
      </w:pPr>
      <w:r>
        <w:t>ID</w:t>
      </w:r>
    </w:p>
    <w:p w:rsidR="00F54769" w:rsidRDefault="00F54769" w:rsidP="00F54769">
      <w:r>
        <w:t>The ID uniquely identifies a resource. Resources are generally the letter ‘R’ followed by a number.</w:t>
      </w:r>
    </w:p>
    <w:p w:rsidR="00F54769" w:rsidRDefault="00F54769" w:rsidP="00F54769">
      <w:pPr>
        <w:pStyle w:val="Heading3"/>
      </w:pPr>
      <w:r>
        <w:t>Position</w:t>
      </w:r>
    </w:p>
    <w:p w:rsidR="00F54769" w:rsidRDefault="00F54769" w:rsidP="00F54769">
      <w:r>
        <w:t>The Position of a resource is either a fixed point on the playing field denoted by [ x, y ], or a dynamic point where either the x or y or both can be denoted by equation in terms of ‘</w:t>
      </w:r>
      <w:r w:rsidRPr="003D37C4">
        <w:rPr>
          <w:b/>
          <w:color w:val="7030A0"/>
        </w:rPr>
        <w:t>s</w:t>
      </w:r>
      <w:r>
        <w:t xml:space="preserve">’ (which represents the slot number). </w:t>
      </w:r>
      <w:r w:rsidR="003D37C4">
        <w:t xml:space="preserve">For example: [ ‘pi + sin( </w:t>
      </w:r>
      <w:r w:rsidR="003D37C4" w:rsidRPr="003D37C4">
        <w:rPr>
          <w:b/>
          <w:color w:val="7030A0"/>
        </w:rPr>
        <w:t>s</w:t>
      </w:r>
      <w:r w:rsidR="003D37C4">
        <w:t xml:space="preserve"> * pi / 50 )’, ‘1 + cos( </w:t>
      </w:r>
      <w:r w:rsidR="003D37C4" w:rsidRPr="003D37C4">
        <w:rPr>
          <w:b/>
          <w:color w:val="7030A0"/>
        </w:rPr>
        <w:t>s</w:t>
      </w:r>
      <w:r w:rsidR="003D37C4">
        <w:t xml:space="preserve"> * pi / 50) / 3’ ] where</w:t>
      </w:r>
    </w:p>
    <w:p w:rsidR="003D37C4" w:rsidRDefault="003D37C4" w:rsidP="003D37C4">
      <w:pPr>
        <w:ind w:left="708"/>
      </w:pPr>
      <w:r>
        <w:t xml:space="preserve">x = pi + sin( </w:t>
      </w:r>
      <w:r w:rsidRPr="003D37C4">
        <w:rPr>
          <w:b/>
          <w:color w:val="7030A0"/>
        </w:rPr>
        <w:t>s</w:t>
      </w:r>
      <w:r>
        <w:t xml:space="preserve"> * pi / 50 )</w:t>
      </w:r>
    </w:p>
    <w:p w:rsidR="003D37C4" w:rsidRPr="00C2275D" w:rsidRDefault="003D37C4" w:rsidP="003D37C4">
      <w:pPr>
        <w:ind w:left="708"/>
      </w:pPr>
      <w:r>
        <w:t xml:space="preserve">y = 1 + cos( </w:t>
      </w:r>
      <w:r w:rsidRPr="003D37C4">
        <w:rPr>
          <w:b/>
          <w:color w:val="7030A0"/>
        </w:rPr>
        <w:t>s</w:t>
      </w:r>
      <w:r>
        <w:t xml:space="preserve"> * pi / 50 ) / 3</w:t>
      </w:r>
    </w:p>
    <w:p w:rsidR="00E13C18" w:rsidRDefault="00E13C18" w:rsidP="00F54769">
      <w:pPr>
        <w:pStyle w:val="Heading3"/>
      </w:pPr>
      <w:r>
        <w:t>Group</w:t>
      </w:r>
    </w:p>
    <w:p w:rsidR="0000409E" w:rsidRPr="0000409E" w:rsidRDefault="0000409E" w:rsidP="0000409E">
      <w:r>
        <w:t>Resources within a group will have similar derating and characteristics.</w:t>
      </w:r>
    </w:p>
    <w:p w:rsidR="00E13C18" w:rsidRDefault="0000409E" w:rsidP="00F54769">
      <w:pPr>
        <w:pStyle w:val="Heading3"/>
      </w:pPr>
      <w:r>
        <w:t>Derating</w:t>
      </w:r>
    </w:p>
    <w:p w:rsidR="0000409E" w:rsidRPr="0000409E" w:rsidRDefault="0000409E" w:rsidP="0000409E">
      <w:r>
        <w:t>Is used to adjust distance metrics for specific resources within a group.</w:t>
      </w:r>
    </w:p>
    <w:p w:rsidR="00F54769" w:rsidRDefault="003D37C4" w:rsidP="003D37C4">
      <w:pPr>
        <w:pStyle w:val="Heading2"/>
      </w:pPr>
      <w:r>
        <w:t>SLOT</w:t>
      </w:r>
    </w:p>
    <w:p w:rsidR="0000409E" w:rsidRDefault="003D37C4" w:rsidP="003D37C4">
      <w:r>
        <w:t xml:space="preserve">A slot is the basic unit for scheduling. It can represent a time unit for temporal scheduling or a bin for physical scheduling, or any other metaphor that is applicable. For now, let’s think of it as a unit of time – which could be femtoseconds or eons, it doesn’t matter. </w:t>
      </w:r>
      <w:r w:rsidR="00123F66">
        <w:t>The important thing to remember is that resources have slots which are filled by tasks. More than one task can potentially fill a slot when permitted within the game.</w:t>
      </w:r>
    </w:p>
    <w:p w:rsidR="00123F66" w:rsidRDefault="00123F66" w:rsidP="00123F66">
      <w:pPr>
        <w:pStyle w:val="Heading1"/>
      </w:pPr>
      <w:r>
        <w:lastRenderedPageBreak/>
        <w:t>Example for use in this Report</w:t>
      </w:r>
    </w:p>
    <w:p w:rsidR="00123F66" w:rsidRDefault="00123F66" w:rsidP="00123F66">
      <w:r>
        <w:t>Here is a small example to demonstrate these concepts.</w:t>
      </w:r>
      <w:r w:rsidR="00826A50">
        <w:t xml:space="preserve"> There are 50 slots.</w:t>
      </w:r>
      <w:r w:rsidR="0000409E">
        <w:t xml:space="preserve"> Tasks are red and resources are orange.</w:t>
      </w:r>
    </w:p>
    <w:p w:rsidR="0000409E" w:rsidRDefault="00826A50" w:rsidP="0000409E">
      <w:pPr>
        <w:pStyle w:val="Heading3"/>
      </w:pPr>
      <w:r>
        <w:rPr>
          <w:noProof/>
          <w:lang w:eastAsia="en-US"/>
        </w:rPr>
        <w:drawing>
          <wp:anchor distT="0" distB="0" distL="114300" distR="114300" simplePos="0" relativeHeight="251659264" behindDoc="0" locked="0" layoutInCell="1" allowOverlap="1" wp14:anchorId="04F857F6" wp14:editId="00E82215">
            <wp:simplePos x="0" y="0"/>
            <wp:positionH relativeFrom="margin">
              <wp:align>right</wp:align>
            </wp:positionH>
            <wp:positionV relativeFrom="paragraph">
              <wp:posOffset>219075</wp:posOffset>
            </wp:positionV>
            <wp:extent cx="3840480" cy="3941064"/>
            <wp:effectExtent l="0" t="0" r="7620" b="254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00409E" w:rsidRDefault="0000409E" w:rsidP="0000409E">
      <w:pPr>
        <w:pStyle w:val="Heading3"/>
      </w:pPr>
      <w:r>
        <w:t>The tasks:  Task ID, Location x, Location y</w:t>
      </w:r>
    </w:p>
    <w:p w:rsidR="0000409E" w:rsidRPr="0000409E" w:rsidRDefault="0000409E" w:rsidP="0000409E"/>
    <w:tbl>
      <w:tblPr>
        <w:tblpPr w:leftFromText="180" w:rightFromText="180" w:vertAnchor="page" w:horzAnchor="margin" w:tblpY="2611"/>
        <w:tblW w:w="2880" w:type="dxa"/>
        <w:tblLook w:val="04A0" w:firstRow="1" w:lastRow="0" w:firstColumn="1" w:lastColumn="0" w:noHBand="0" w:noVBand="1"/>
      </w:tblPr>
      <w:tblGrid>
        <w:gridCol w:w="960"/>
        <w:gridCol w:w="960"/>
        <w:gridCol w:w="960"/>
      </w:tblGrid>
      <w:tr w:rsidR="00557645" w:rsidRPr="00557645" w:rsidTr="0000409E">
        <w:trPr>
          <w:trHeight w:val="30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T0</w:t>
            </w:r>
          </w:p>
        </w:tc>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2</w:t>
            </w:r>
          </w:p>
        </w:tc>
        <w:tc>
          <w:tcPr>
            <w:tcW w:w="960" w:type="dxa"/>
            <w:tcBorders>
              <w:top w:val="single" w:sz="12" w:space="0" w:color="auto"/>
              <w:left w:val="single" w:sz="12" w:space="0" w:color="auto"/>
              <w:bottom w:val="single" w:sz="12" w:space="0" w:color="auto"/>
              <w:right w:val="single" w:sz="12" w:space="0" w:color="auto"/>
            </w:tcBorders>
            <w:vAlign w:val="bottom"/>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1</w:t>
            </w:r>
          </w:p>
        </w:tc>
      </w:tr>
      <w:tr w:rsidR="00557645" w:rsidRPr="00557645" w:rsidTr="0000409E">
        <w:trPr>
          <w:trHeight w:val="30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T1</w:t>
            </w:r>
          </w:p>
        </w:tc>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2</w:t>
            </w:r>
          </w:p>
        </w:tc>
        <w:tc>
          <w:tcPr>
            <w:tcW w:w="960" w:type="dxa"/>
            <w:tcBorders>
              <w:top w:val="single" w:sz="12" w:space="0" w:color="auto"/>
              <w:left w:val="single" w:sz="12" w:space="0" w:color="auto"/>
              <w:bottom w:val="single" w:sz="12" w:space="0" w:color="auto"/>
              <w:right w:val="single" w:sz="12" w:space="0" w:color="auto"/>
            </w:tcBorders>
            <w:vAlign w:val="bottom"/>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1</w:t>
            </w:r>
          </w:p>
        </w:tc>
      </w:tr>
      <w:tr w:rsidR="00557645" w:rsidRPr="00557645" w:rsidTr="0000409E">
        <w:trPr>
          <w:trHeight w:val="30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T2</w:t>
            </w:r>
          </w:p>
        </w:tc>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4</w:t>
            </w:r>
          </w:p>
        </w:tc>
        <w:tc>
          <w:tcPr>
            <w:tcW w:w="960" w:type="dxa"/>
            <w:tcBorders>
              <w:top w:val="single" w:sz="12" w:space="0" w:color="auto"/>
              <w:left w:val="single" w:sz="12" w:space="0" w:color="auto"/>
              <w:bottom w:val="single" w:sz="12" w:space="0" w:color="auto"/>
              <w:right w:val="single" w:sz="12" w:space="0" w:color="auto"/>
            </w:tcBorders>
            <w:vAlign w:val="bottom"/>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2</w:t>
            </w:r>
          </w:p>
        </w:tc>
      </w:tr>
      <w:tr w:rsidR="00557645" w:rsidRPr="00557645" w:rsidTr="0000409E">
        <w:trPr>
          <w:trHeight w:val="300"/>
        </w:trPr>
        <w:tc>
          <w:tcPr>
            <w:tcW w:w="960" w:type="dxa"/>
            <w:tcBorders>
              <w:top w:val="single" w:sz="12" w:space="0" w:color="auto"/>
              <w:left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T3</w:t>
            </w:r>
          </w:p>
        </w:tc>
        <w:tc>
          <w:tcPr>
            <w:tcW w:w="960" w:type="dxa"/>
            <w:tcBorders>
              <w:top w:val="single" w:sz="12" w:space="0" w:color="auto"/>
              <w:left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2</w:t>
            </w:r>
          </w:p>
        </w:tc>
        <w:tc>
          <w:tcPr>
            <w:tcW w:w="960" w:type="dxa"/>
            <w:tcBorders>
              <w:top w:val="single" w:sz="12" w:space="0" w:color="auto"/>
              <w:left w:val="single" w:sz="12" w:space="0" w:color="auto"/>
              <w:right w:val="single" w:sz="12" w:space="0" w:color="auto"/>
            </w:tcBorders>
            <w:vAlign w:val="bottom"/>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-2</w:t>
            </w:r>
          </w:p>
        </w:tc>
      </w:tr>
      <w:tr w:rsidR="00557645" w:rsidRPr="00557645" w:rsidTr="0000409E">
        <w:trPr>
          <w:trHeight w:val="300"/>
        </w:trPr>
        <w:tc>
          <w:tcPr>
            <w:tcW w:w="960" w:type="dxa"/>
            <w:tcBorders>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T4</w:t>
            </w:r>
          </w:p>
        </w:tc>
        <w:tc>
          <w:tcPr>
            <w:tcW w:w="960" w:type="dxa"/>
            <w:tcBorders>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2</w:t>
            </w:r>
          </w:p>
        </w:tc>
        <w:tc>
          <w:tcPr>
            <w:tcW w:w="960" w:type="dxa"/>
            <w:tcBorders>
              <w:left w:val="single" w:sz="12" w:space="0" w:color="auto"/>
              <w:bottom w:val="single" w:sz="12" w:space="0" w:color="auto"/>
              <w:right w:val="single" w:sz="12" w:space="0" w:color="auto"/>
            </w:tcBorders>
            <w:vAlign w:val="bottom"/>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2</w:t>
            </w:r>
          </w:p>
        </w:tc>
      </w:tr>
      <w:tr w:rsidR="00557645" w:rsidRPr="00557645" w:rsidTr="0000409E">
        <w:trPr>
          <w:trHeight w:val="30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T5</w:t>
            </w:r>
          </w:p>
        </w:tc>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3</w:t>
            </w:r>
          </w:p>
        </w:tc>
        <w:tc>
          <w:tcPr>
            <w:tcW w:w="960" w:type="dxa"/>
            <w:tcBorders>
              <w:top w:val="single" w:sz="12" w:space="0" w:color="auto"/>
              <w:left w:val="single" w:sz="12" w:space="0" w:color="auto"/>
              <w:bottom w:val="single" w:sz="12" w:space="0" w:color="auto"/>
              <w:right w:val="single" w:sz="12" w:space="0" w:color="auto"/>
            </w:tcBorders>
            <w:vAlign w:val="bottom"/>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3</w:t>
            </w:r>
          </w:p>
        </w:tc>
      </w:tr>
      <w:tr w:rsidR="00557645" w:rsidRPr="00557645" w:rsidTr="0000409E">
        <w:trPr>
          <w:trHeight w:val="30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T6</w:t>
            </w:r>
          </w:p>
        </w:tc>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3</w:t>
            </w:r>
          </w:p>
        </w:tc>
        <w:tc>
          <w:tcPr>
            <w:tcW w:w="960" w:type="dxa"/>
            <w:tcBorders>
              <w:top w:val="single" w:sz="12" w:space="0" w:color="auto"/>
              <w:left w:val="single" w:sz="12" w:space="0" w:color="auto"/>
              <w:bottom w:val="single" w:sz="12" w:space="0" w:color="auto"/>
              <w:right w:val="single" w:sz="12" w:space="0" w:color="auto"/>
            </w:tcBorders>
            <w:vAlign w:val="bottom"/>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0</w:t>
            </w:r>
          </w:p>
        </w:tc>
      </w:tr>
      <w:tr w:rsidR="00557645" w:rsidRPr="00557645" w:rsidTr="0000409E">
        <w:trPr>
          <w:trHeight w:val="30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T7</w:t>
            </w:r>
          </w:p>
        </w:tc>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1</w:t>
            </w:r>
          </w:p>
        </w:tc>
        <w:tc>
          <w:tcPr>
            <w:tcW w:w="960" w:type="dxa"/>
            <w:tcBorders>
              <w:top w:val="single" w:sz="12" w:space="0" w:color="auto"/>
              <w:left w:val="single" w:sz="12" w:space="0" w:color="auto"/>
              <w:bottom w:val="single" w:sz="12" w:space="0" w:color="auto"/>
              <w:right w:val="single" w:sz="12" w:space="0" w:color="auto"/>
            </w:tcBorders>
            <w:vAlign w:val="bottom"/>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2</w:t>
            </w:r>
          </w:p>
        </w:tc>
      </w:tr>
      <w:tr w:rsidR="00557645" w:rsidRPr="00557645" w:rsidTr="0000409E">
        <w:trPr>
          <w:trHeight w:val="30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T8</w:t>
            </w:r>
          </w:p>
        </w:tc>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1</w:t>
            </w:r>
          </w:p>
        </w:tc>
        <w:tc>
          <w:tcPr>
            <w:tcW w:w="960" w:type="dxa"/>
            <w:tcBorders>
              <w:top w:val="single" w:sz="12" w:space="0" w:color="auto"/>
              <w:left w:val="single" w:sz="12" w:space="0" w:color="auto"/>
              <w:bottom w:val="single" w:sz="12" w:space="0" w:color="auto"/>
              <w:right w:val="single" w:sz="12" w:space="0" w:color="auto"/>
            </w:tcBorders>
            <w:vAlign w:val="bottom"/>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1</w:t>
            </w:r>
          </w:p>
        </w:tc>
      </w:tr>
      <w:tr w:rsidR="00557645" w:rsidRPr="00557645" w:rsidTr="0000409E">
        <w:trPr>
          <w:trHeight w:val="30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T9</w:t>
            </w:r>
          </w:p>
        </w:tc>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4</w:t>
            </w:r>
          </w:p>
        </w:tc>
        <w:tc>
          <w:tcPr>
            <w:tcW w:w="960" w:type="dxa"/>
            <w:tcBorders>
              <w:top w:val="single" w:sz="12" w:space="0" w:color="auto"/>
              <w:left w:val="single" w:sz="12" w:space="0" w:color="auto"/>
              <w:bottom w:val="single" w:sz="12" w:space="0" w:color="auto"/>
              <w:right w:val="single" w:sz="12" w:space="0" w:color="auto"/>
            </w:tcBorders>
            <w:vAlign w:val="bottom"/>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-1</w:t>
            </w:r>
          </w:p>
        </w:tc>
      </w:tr>
      <w:tr w:rsidR="00557645" w:rsidRPr="00557645" w:rsidTr="0000409E">
        <w:trPr>
          <w:trHeight w:val="30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T10</w:t>
            </w:r>
          </w:p>
        </w:tc>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3</w:t>
            </w:r>
          </w:p>
        </w:tc>
        <w:tc>
          <w:tcPr>
            <w:tcW w:w="960" w:type="dxa"/>
            <w:tcBorders>
              <w:top w:val="single" w:sz="12" w:space="0" w:color="auto"/>
              <w:left w:val="single" w:sz="12" w:space="0" w:color="auto"/>
              <w:bottom w:val="single" w:sz="12" w:space="0" w:color="auto"/>
              <w:right w:val="single" w:sz="12" w:space="0" w:color="auto"/>
            </w:tcBorders>
            <w:vAlign w:val="bottom"/>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2</w:t>
            </w:r>
          </w:p>
        </w:tc>
      </w:tr>
      <w:tr w:rsidR="00557645" w:rsidRPr="00557645" w:rsidTr="0000409E">
        <w:trPr>
          <w:trHeight w:val="30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T11</w:t>
            </w:r>
          </w:p>
        </w:tc>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3</w:t>
            </w:r>
          </w:p>
        </w:tc>
        <w:tc>
          <w:tcPr>
            <w:tcW w:w="960" w:type="dxa"/>
            <w:tcBorders>
              <w:top w:val="single" w:sz="12" w:space="0" w:color="auto"/>
              <w:left w:val="single" w:sz="12" w:space="0" w:color="auto"/>
              <w:bottom w:val="single" w:sz="12" w:space="0" w:color="auto"/>
              <w:right w:val="single" w:sz="12" w:space="0" w:color="auto"/>
            </w:tcBorders>
            <w:vAlign w:val="bottom"/>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-1</w:t>
            </w:r>
          </w:p>
        </w:tc>
      </w:tr>
      <w:tr w:rsidR="00557645" w:rsidRPr="00557645" w:rsidTr="0000409E">
        <w:trPr>
          <w:trHeight w:val="30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T12</w:t>
            </w:r>
          </w:p>
        </w:tc>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5</w:t>
            </w:r>
          </w:p>
        </w:tc>
        <w:tc>
          <w:tcPr>
            <w:tcW w:w="960" w:type="dxa"/>
            <w:tcBorders>
              <w:top w:val="single" w:sz="12" w:space="0" w:color="auto"/>
              <w:left w:val="single" w:sz="12" w:space="0" w:color="auto"/>
              <w:bottom w:val="single" w:sz="12" w:space="0" w:color="auto"/>
              <w:right w:val="single" w:sz="12" w:space="0" w:color="auto"/>
            </w:tcBorders>
            <w:vAlign w:val="bottom"/>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3</w:t>
            </w:r>
          </w:p>
        </w:tc>
      </w:tr>
      <w:tr w:rsidR="00557645" w:rsidRPr="00557645" w:rsidTr="0000409E">
        <w:trPr>
          <w:trHeight w:val="30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T13</w:t>
            </w:r>
          </w:p>
        </w:tc>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5</w:t>
            </w:r>
          </w:p>
        </w:tc>
        <w:tc>
          <w:tcPr>
            <w:tcW w:w="960" w:type="dxa"/>
            <w:tcBorders>
              <w:top w:val="single" w:sz="12" w:space="0" w:color="auto"/>
              <w:left w:val="single" w:sz="12" w:space="0" w:color="auto"/>
              <w:bottom w:val="single" w:sz="12" w:space="0" w:color="auto"/>
              <w:right w:val="single" w:sz="12" w:space="0" w:color="auto"/>
            </w:tcBorders>
            <w:vAlign w:val="bottom"/>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1</w:t>
            </w:r>
          </w:p>
        </w:tc>
      </w:tr>
      <w:tr w:rsidR="00557645" w:rsidRPr="00557645" w:rsidTr="0000409E">
        <w:trPr>
          <w:trHeight w:val="30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T14</w:t>
            </w:r>
          </w:p>
        </w:tc>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1</w:t>
            </w:r>
          </w:p>
        </w:tc>
        <w:tc>
          <w:tcPr>
            <w:tcW w:w="960" w:type="dxa"/>
            <w:tcBorders>
              <w:top w:val="single" w:sz="12" w:space="0" w:color="auto"/>
              <w:left w:val="single" w:sz="12" w:space="0" w:color="auto"/>
              <w:bottom w:val="single" w:sz="12" w:space="0" w:color="auto"/>
              <w:right w:val="single" w:sz="12" w:space="0" w:color="auto"/>
            </w:tcBorders>
            <w:vAlign w:val="bottom"/>
          </w:tcPr>
          <w:p w:rsidR="00557645" w:rsidRPr="00557645" w:rsidRDefault="00F61F5D" w:rsidP="0000409E">
            <w:pPr>
              <w:spacing w:after="0" w:line="240" w:lineRule="auto"/>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0</w:t>
            </w:r>
          </w:p>
        </w:tc>
      </w:tr>
      <w:tr w:rsidR="00557645" w:rsidRPr="00557645" w:rsidTr="0000409E">
        <w:trPr>
          <w:trHeight w:val="30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T15</w:t>
            </w:r>
          </w:p>
        </w:tc>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2</w:t>
            </w:r>
          </w:p>
        </w:tc>
        <w:tc>
          <w:tcPr>
            <w:tcW w:w="960" w:type="dxa"/>
            <w:tcBorders>
              <w:top w:val="single" w:sz="12" w:space="0" w:color="auto"/>
              <w:left w:val="single" w:sz="12" w:space="0" w:color="auto"/>
              <w:bottom w:val="single" w:sz="12" w:space="0" w:color="auto"/>
              <w:right w:val="single" w:sz="12" w:space="0" w:color="auto"/>
            </w:tcBorders>
            <w:vAlign w:val="bottom"/>
          </w:tcPr>
          <w:p w:rsidR="00557645" w:rsidRPr="00557645" w:rsidRDefault="00557645" w:rsidP="0000409E">
            <w:pPr>
              <w:spacing w:after="0" w:line="240" w:lineRule="auto"/>
              <w:jc w:val="right"/>
              <w:rPr>
                <w:rFonts w:ascii="Calibri" w:eastAsia="Times New Roman" w:hAnsi="Calibri" w:cs="Times New Roman"/>
                <w:color w:val="000000"/>
                <w:lang w:eastAsia="en-US"/>
              </w:rPr>
            </w:pPr>
            <w:r w:rsidRPr="00557645">
              <w:rPr>
                <w:rFonts w:ascii="Calibri" w:eastAsia="Times New Roman" w:hAnsi="Calibri" w:cs="Times New Roman"/>
                <w:color w:val="000000"/>
                <w:lang w:eastAsia="en-US"/>
              </w:rPr>
              <w:t>-1</w:t>
            </w:r>
          </w:p>
        </w:tc>
      </w:tr>
    </w:tbl>
    <w:p w:rsidR="0000409E" w:rsidRDefault="0000409E" w:rsidP="0000409E"/>
    <w:p w:rsidR="0000409E" w:rsidRDefault="0000409E" w:rsidP="0000409E"/>
    <w:p w:rsidR="0000409E" w:rsidRDefault="0000409E" w:rsidP="0000409E">
      <w:r>
        <w:t>The Resources: Resource ID, Position x, Position y</w:t>
      </w:r>
    </w:p>
    <w:tbl>
      <w:tblPr>
        <w:tblStyle w:val="TableGrid"/>
        <w:tblW w:w="0" w:type="auto"/>
        <w:tblInd w:w="-5" w:type="dxa"/>
        <w:tblLook w:val="04A0" w:firstRow="1" w:lastRow="0" w:firstColumn="1" w:lastColumn="0" w:noHBand="0" w:noVBand="1"/>
      </w:tblPr>
      <w:tblGrid>
        <w:gridCol w:w="895"/>
        <w:gridCol w:w="2610"/>
        <w:gridCol w:w="2790"/>
      </w:tblGrid>
      <w:tr w:rsidR="00557645" w:rsidTr="0000409E">
        <w:tc>
          <w:tcPr>
            <w:tcW w:w="895" w:type="dxa"/>
          </w:tcPr>
          <w:p w:rsidR="00557645" w:rsidRDefault="00557645" w:rsidP="00557645">
            <w:pPr>
              <w:jc w:val="right"/>
            </w:pPr>
            <w:r>
              <w:t>R1</w:t>
            </w:r>
          </w:p>
        </w:tc>
        <w:tc>
          <w:tcPr>
            <w:tcW w:w="2610" w:type="dxa"/>
          </w:tcPr>
          <w:p w:rsidR="00557645" w:rsidRDefault="00557645" w:rsidP="00123F66">
            <w:r>
              <w:t>3.5</w:t>
            </w:r>
          </w:p>
        </w:tc>
        <w:tc>
          <w:tcPr>
            <w:tcW w:w="2790" w:type="dxa"/>
          </w:tcPr>
          <w:p w:rsidR="00557645" w:rsidRDefault="00557645" w:rsidP="00123F66">
            <w:r>
              <w:t>-0.5</w:t>
            </w:r>
          </w:p>
        </w:tc>
      </w:tr>
      <w:tr w:rsidR="00557645" w:rsidTr="0000409E">
        <w:tc>
          <w:tcPr>
            <w:tcW w:w="895" w:type="dxa"/>
          </w:tcPr>
          <w:p w:rsidR="00557645" w:rsidRDefault="00557645" w:rsidP="00557645">
            <w:pPr>
              <w:jc w:val="right"/>
            </w:pPr>
            <w:r>
              <w:t>R2</w:t>
            </w:r>
          </w:p>
        </w:tc>
        <w:tc>
          <w:tcPr>
            <w:tcW w:w="2610" w:type="dxa"/>
          </w:tcPr>
          <w:p w:rsidR="00557645" w:rsidRDefault="00557645" w:rsidP="00123F66">
            <w:r>
              <w:t>3.0</w:t>
            </w:r>
          </w:p>
        </w:tc>
        <w:tc>
          <w:tcPr>
            <w:tcW w:w="2790" w:type="dxa"/>
          </w:tcPr>
          <w:p w:rsidR="00557645" w:rsidRDefault="005A6DD2" w:rsidP="005A6DD2">
            <w:r>
              <w:t>-1 + 4 * sin( (pi/100) *  s)</w:t>
            </w:r>
          </w:p>
        </w:tc>
      </w:tr>
      <w:tr w:rsidR="00557645" w:rsidTr="0000409E">
        <w:tc>
          <w:tcPr>
            <w:tcW w:w="895" w:type="dxa"/>
          </w:tcPr>
          <w:p w:rsidR="00557645" w:rsidRDefault="00557645" w:rsidP="00557645">
            <w:pPr>
              <w:jc w:val="right"/>
            </w:pPr>
            <w:r>
              <w:t>R3</w:t>
            </w:r>
          </w:p>
        </w:tc>
        <w:tc>
          <w:tcPr>
            <w:tcW w:w="2610" w:type="dxa"/>
          </w:tcPr>
          <w:p w:rsidR="00557645" w:rsidRDefault="005A6DD2" w:rsidP="005A6DD2">
            <w:r>
              <w:t>2.5 + 2 * cos( (pi/20) * s )</w:t>
            </w:r>
          </w:p>
        </w:tc>
        <w:tc>
          <w:tcPr>
            <w:tcW w:w="2790" w:type="dxa"/>
          </w:tcPr>
          <w:p w:rsidR="00557645" w:rsidRDefault="005A6DD2" w:rsidP="005A6DD2">
            <w:r>
              <w:t>3 * sin( (pi/100) * s )</w:t>
            </w:r>
          </w:p>
        </w:tc>
      </w:tr>
      <w:tr w:rsidR="00557645" w:rsidTr="0000409E">
        <w:tc>
          <w:tcPr>
            <w:tcW w:w="895" w:type="dxa"/>
          </w:tcPr>
          <w:p w:rsidR="00557645" w:rsidRDefault="00557645" w:rsidP="00557645">
            <w:pPr>
              <w:jc w:val="right"/>
            </w:pPr>
            <w:r>
              <w:t>R4</w:t>
            </w:r>
          </w:p>
        </w:tc>
        <w:tc>
          <w:tcPr>
            <w:tcW w:w="2610" w:type="dxa"/>
          </w:tcPr>
          <w:p w:rsidR="00557645" w:rsidRDefault="005A6DD2" w:rsidP="00826A50">
            <w:r>
              <w:t>1 + 3 * cos( (pi/100) * s )</w:t>
            </w:r>
            <w:r w:rsidR="00826A50">
              <w:rPr>
                <w:noProof/>
                <w:lang w:eastAsia="en-US"/>
              </w:rPr>
              <w:t xml:space="preserve"> </w:t>
            </w:r>
          </w:p>
        </w:tc>
        <w:tc>
          <w:tcPr>
            <w:tcW w:w="2790" w:type="dxa"/>
          </w:tcPr>
          <w:p w:rsidR="00557645" w:rsidRDefault="005A6DD2" w:rsidP="005A6DD2">
            <w:r>
              <w:t xml:space="preserve">-2 + 4 * sin( (pi/50) * s ) </w:t>
            </w:r>
          </w:p>
        </w:tc>
      </w:tr>
    </w:tbl>
    <w:p w:rsidR="00557645" w:rsidRDefault="00557645" w:rsidP="00123F66"/>
    <w:p w:rsidR="0000409E" w:rsidRDefault="00EA3799" w:rsidP="00EA3799">
      <w:pPr>
        <w:pStyle w:val="Heading2"/>
      </w:pPr>
      <w:proofErr w:type="spellStart"/>
      <w:r>
        <w:t>Json</w:t>
      </w:r>
      <w:proofErr w:type="spellEnd"/>
      <w:r>
        <w:t xml:space="preserve"> File</w:t>
      </w:r>
    </w:p>
    <w:p w:rsidR="00EA3799" w:rsidRDefault="00EA3799" w:rsidP="00EA3799">
      <w:r>
        <w:t xml:space="preserve">The next page shows an example </w:t>
      </w:r>
      <w:proofErr w:type="spellStart"/>
      <w:r>
        <w:t>json</w:t>
      </w:r>
      <w:proofErr w:type="spellEnd"/>
      <w:r>
        <w:t xml:space="preserve"> file for the example above.</w:t>
      </w:r>
    </w:p>
    <w:p w:rsidR="00EA3799" w:rsidRDefault="00EA3799">
      <w:r>
        <w:br w:type="page"/>
      </w:r>
    </w:p>
    <w:p w:rsidR="00EA3799" w:rsidRDefault="00EA3799" w:rsidP="00EA3799">
      <w:r>
        <w:lastRenderedPageBreak/>
        <w:t>{</w:t>
      </w:r>
    </w:p>
    <w:p w:rsidR="00EA3799" w:rsidRDefault="00EA3799" w:rsidP="00EA3799">
      <w:r>
        <w:t xml:space="preserve">    "Resource" : {</w:t>
      </w:r>
    </w:p>
    <w:p w:rsidR="00EA3799" w:rsidRDefault="00EA3799" w:rsidP="00EA3799">
      <w:r>
        <w:t xml:space="preserve">    "R1" : [ [ 3.5, -0.5 ], 11</w:t>
      </w:r>
      <w:r w:rsidR="00074431">
        <w:t>1</w:t>
      </w:r>
      <w:r w:rsidR="0079650E">
        <w:t>,</w:t>
      </w:r>
      <w:r w:rsidR="008B7069">
        <w:t xml:space="preserve"> 1.0</w:t>
      </w:r>
      <w:r w:rsidR="005F5E4E">
        <w:t xml:space="preserve"> </w:t>
      </w:r>
      <w:r>
        <w:t xml:space="preserve">], </w:t>
      </w:r>
    </w:p>
    <w:p w:rsidR="00EA3799" w:rsidRDefault="00EA3799" w:rsidP="00EA3799">
      <w:r>
        <w:t xml:space="preserve">    "R2" : [ [ "3.0", " -1 + 4 * sin( (pi/100) *  s)" ], 1</w:t>
      </w:r>
      <w:r w:rsidR="00870FEF">
        <w:t>2</w:t>
      </w:r>
      <w:r w:rsidR="0079650E">
        <w:t xml:space="preserve">2, </w:t>
      </w:r>
      <w:r w:rsidR="008B7069">
        <w:t>1.0</w:t>
      </w:r>
      <w:r w:rsidR="005F5E4E">
        <w:t xml:space="preserve"> </w:t>
      </w:r>
      <w:r>
        <w:t>],</w:t>
      </w:r>
    </w:p>
    <w:p w:rsidR="00EA3799" w:rsidRDefault="00EA3799" w:rsidP="00EA3799">
      <w:r>
        <w:t xml:space="preserve">    "R3" : [ [ "2.5 + 2 * cos( (pi/20) * s )", "3 * sin( (pi/100) * s ) " ], 1</w:t>
      </w:r>
      <w:r w:rsidR="00870FEF">
        <w:t>3</w:t>
      </w:r>
      <w:r w:rsidR="0079650E">
        <w:t>3</w:t>
      </w:r>
      <w:r>
        <w:t xml:space="preserve"> , </w:t>
      </w:r>
      <w:r w:rsidR="008B7069">
        <w:t>0.9</w:t>
      </w:r>
      <w:r w:rsidR="005F5E4E">
        <w:t xml:space="preserve"> ]</w:t>
      </w:r>
      <w:r>
        <w:t>,</w:t>
      </w:r>
    </w:p>
    <w:p w:rsidR="00EA3799" w:rsidRDefault="00EA3799" w:rsidP="00EA3799">
      <w:r>
        <w:t xml:space="preserve">    "R4" : [ [ "1 + 3 * cos( (pi/100) * s )",  "-2 + 4 * sin( (pi/50) * s )" ], 1</w:t>
      </w:r>
      <w:r w:rsidR="00870FEF">
        <w:t>4</w:t>
      </w:r>
      <w:r w:rsidR="0079650E">
        <w:t>6</w:t>
      </w:r>
      <w:r>
        <w:t xml:space="preserve">, </w:t>
      </w:r>
      <w:r w:rsidR="005F679E">
        <w:t>0.8</w:t>
      </w:r>
      <w:r w:rsidR="005F5E4E">
        <w:t xml:space="preserve"> ]</w:t>
      </w:r>
    </w:p>
    <w:p w:rsidR="00EA3799" w:rsidRDefault="00EA3799" w:rsidP="00EA3799">
      <w:r>
        <w:t xml:space="preserve">    },</w:t>
      </w:r>
    </w:p>
    <w:p w:rsidR="00EA3799" w:rsidRDefault="00EA3799" w:rsidP="00EA3799">
      <w:r>
        <w:t xml:space="preserve">    "Task" : {</w:t>
      </w:r>
    </w:p>
    <w:p w:rsidR="00EA3799" w:rsidRDefault="00EA3799" w:rsidP="00EA3799">
      <w:r>
        <w:t xml:space="preserve">    "T0"  : [ [ 2,  1 ], 8, </w:t>
      </w:r>
      <w:r w:rsidR="005F679E">
        <w:t xml:space="preserve">[ 7, 12, 15 ], </w:t>
      </w:r>
      <w:r>
        <w:t>0.80, [ 0.4, 2.0, 3.0 ], [  8, 61 ] ],</w:t>
      </w:r>
    </w:p>
    <w:p w:rsidR="00EA3799" w:rsidRDefault="00EA3799" w:rsidP="00EA3799">
      <w:r>
        <w:t xml:space="preserve">    "T1"  : [ [ 2,  1 ], 8, </w:t>
      </w:r>
      <w:r w:rsidR="005F679E">
        <w:t xml:space="preserve">[ 7, 12, 15 ], </w:t>
      </w:r>
      <w:r>
        <w:t>0.80, [ 0.1, 2.0, 3.0 ], [  9, 61 ] ],</w:t>
      </w:r>
    </w:p>
    <w:p w:rsidR="00EA3799" w:rsidRDefault="00EA3799" w:rsidP="00EA3799">
      <w:r>
        <w:t xml:space="preserve">    "T2"  : [ [ 4,  2 ], 8, </w:t>
      </w:r>
      <w:r w:rsidR="005F679E">
        <w:t xml:space="preserve">[ 9, 12, 14 ], </w:t>
      </w:r>
      <w:r>
        <w:t>0.90, [ 0.1, 2.0, 3.0 ], [  9, 61 ] ],</w:t>
      </w:r>
    </w:p>
    <w:p w:rsidR="00EA3799" w:rsidRDefault="00EA3799" w:rsidP="00EA3799">
      <w:r>
        <w:t xml:space="preserve">    "T3"  : [ [ 2, -2 ], 4, </w:t>
      </w:r>
      <w:r w:rsidR="005F679E">
        <w:t xml:space="preserve">[ 6, 10, 12 ], </w:t>
      </w:r>
      <w:r>
        <w:t>0.80, [ 0.2, 2.0, 3.0 ], [  8, 61 ] ],</w:t>
      </w:r>
    </w:p>
    <w:p w:rsidR="00EA3799" w:rsidRDefault="00EA3799" w:rsidP="00EA3799">
      <w:r>
        <w:t xml:space="preserve">    "T4"  : [ [ 2,  2 ], 4, </w:t>
      </w:r>
      <w:r w:rsidR="005F679E">
        <w:t xml:space="preserve">[ 5, 11, 15 ], </w:t>
      </w:r>
      <w:r>
        <w:t>0.75, [ 0.1, 3.0, 5.0 ], [  2, 61 ] ],</w:t>
      </w:r>
    </w:p>
    <w:p w:rsidR="00EA3799" w:rsidRDefault="00EA3799" w:rsidP="00EA3799">
      <w:r>
        <w:t xml:space="preserve">    "T5"  : [ [ 3,  3 ], 4, </w:t>
      </w:r>
      <w:r w:rsidR="005F679E">
        <w:t xml:space="preserve">[ 7, 12, 18 ], </w:t>
      </w:r>
      <w:r>
        <w:t>0.70, [ 0.1, 2.0, 3.0 ], [  8, 61 ] ],</w:t>
      </w:r>
    </w:p>
    <w:p w:rsidR="00EA3799" w:rsidRDefault="00EA3799" w:rsidP="00EA3799">
      <w:r>
        <w:t xml:space="preserve">    "T6"  : [ [ 3,  0 ], 4, </w:t>
      </w:r>
      <w:r w:rsidR="005F679E">
        <w:t xml:space="preserve">[ 5, 8, 10 ], </w:t>
      </w:r>
      <w:r>
        <w:t>0.87, [ 0.2, 2.0, 3.0 ], [  8, 61 ] ],</w:t>
      </w:r>
    </w:p>
    <w:p w:rsidR="00EA3799" w:rsidRDefault="00EA3799" w:rsidP="00EA3799">
      <w:r>
        <w:t xml:space="preserve">    "T7"  : [ [ 1,  2 ], 2, </w:t>
      </w:r>
      <w:r w:rsidR="005F679E">
        <w:t xml:space="preserve">[ 9, 15, 20 ], </w:t>
      </w:r>
      <w:r>
        <w:t>0.80, [ 0.1, 2.0, 3.0 ], [  8, 61 ] ],</w:t>
      </w:r>
    </w:p>
    <w:p w:rsidR="00EA3799" w:rsidRDefault="00EA3799" w:rsidP="00EA3799">
      <w:r>
        <w:t xml:space="preserve">    "T8"  : [ [ 1,  1 ], 2, </w:t>
      </w:r>
      <w:r w:rsidR="005F679E">
        <w:t xml:space="preserve">[ 7, 12, 16 ], </w:t>
      </w:r>
      <w:r>
        <w:t>0.85, [ 0.3, 1.0, 3.0 ], [ 10, 61 ] ],</w:t>
      </w:r>
    </w:p>
    <w:p w:rsidR="00EA3799" w:rsidRDefault="00EA3799" w:rsidP="00EA3799">
      <w:r>
        <w:t xml:space="preserve">    "T9"  : [ [ 4, -1 ], 2, </w:t>
      </w:r>
      <w:r w:rsidR="005F679E">
        <w:t xml:space="preserve">[ 7, 13, 16 ], </w:t>
      </w:r>
      <w:r>
        <w:t>0.83, [ 0.2, 2.0, 3.0 ], [  8, 61 ] ],</w:t>
      </w:r>
    </w:p>
    <w:p w:rsidR="00EA3799" w:rsidRDefault="00EA3799" w:rsidP="00EA3799">
      <w:r>
        <w:t xml:space="preserve">    "T10" : [ [ 3,  2 ], 2, </w:t>
      </w:r>
      <w:r w:rsidR="005F679E">
        <w:t xml:space="preserve">[ 9, 25, 40 ], </w:t>
      </w:r>
      <w:r>
        <w:t>0.80, [ 0.4, 2.0, 3.0 ], [  9, 61 ] ],</w:t>
      </w:r>
    </w:p>
    <w:p w:rsidR="00EA3799" w:rsidRDefault="00EA3799" w:rsidP="00EA3799">
      <w:r>
        <w:t xml:space="preserve">    "T11" : [ [ 3, -1 ], 1, </w:t>
      </w:r>
      <w:r w:rsidR="005F679E">
        <w:t xml:space="preserve">[ 2, 7, 9 ], </w:t>
      </w:r>
      <w:r>
        <w:t>0.80, [ 0.1, 1.0, 2.0 ], [ 13, 61 ] ],</w:t>
      </w:r>
    </w:p>
    <w:p w:rsidR="00EA3799" w:rsidRDefault="00EA3799" w:rsidP="00EA3799">
      <w:r>
        <w:t xml:space="preserve">    "T12" : [ [ 5,  3 ], 1, </w:t>
      </w:r>
      <w:r w:rsidR="005F679E">
        <w:t xml:space="preserve">[ 2, 12, 14 ], </w:t>
      </w:r>
      <w:r>
        <w:t>0.80, [ 0.2, 1.0, 2.0 ], [ 13, 61 ] ],</w:t>
      </w:r>
    </w:p>
    <w:p w:rsidR="00EA3799" w:rsidRDefault="00EA3799" w:rsidP="00EA3799">
      <w:r>
        <w:t xml:space="preserve">    "T13" : [ [ 5,  1 ], 1, </w:t>
      </w:r>
      <w:r w:rsidR="005F679E">
        <w:t xml:space="preserve">[ 2, 12, 14 ], </w:t>
      </w:r>
      <w:r>
        <w:t>0.70, [ 0.1, 1.0, 3.0 ], [ 10, 61 ] ],</w:t>
      </w:r>
    </w:p>
    <w:p w:rsidR="00EA3799" w:rsidRDefault="00EA3799" w:rsidP="00EA3799">
      <w:r>
        <w:t xml:space="preserve">    "T14" : [ [ 1,  0 ], 1, </w:t>
      </w:r>
      <w:r w:rsidR="005F679E">
        <w:t xml:space="preserve">[ 2, 3, 4 ], </w:t>
      </w:r>
      <w:r>
        <w:t>0.70, [ 0.1, 3.0, 5.0 ], [  3, 61 ] ],</w:t>
      </w:r>
    </w:p>
    <w:p w:rsidR="00EA3799" w:rsidRDefault="00EA3799" w:rsidP="00EA3799">
      <w:r>
        <w:t xml:space="preserve">    "T15" : [ [ 2, -1 ], 1, </w:t>
      </w:r>
      <w:r w:rsidR="005F679E">
        <w:t xml:space="preserve">[ 2, 3, 4 ], </w:t>
      </w:r>
      <w:r>
        <w:t>0.70, [ 0.1, 3.0, 5.0 ], [  3, 61 ] ]</w:t>
      </w:r>
    </w:p>
    <w:p w:rsidR="00EA3799" w:rsidRDefault="00EA3799" w:rsidP="00EA3799">
      <w:r>
        <w:t xml:space="preserve">    }</w:t>
      </w:r>
    </w:p>
    <w:p w:rsidR="00EA3799" w:rsidRPr="00EA3799" w:rsidRDefault="00EA3799" w:rsidP="00EA3799">
      <w:r>
        <w:t>}</w:t>
      </w:r>
    </w:p>
    <w:p w:rsidR="00826A50" w:rsidRDefault="00826A50" w:rsidP="00826A50">
      <w:pPr>
        <w:pStyle w:val="Heading1"/>
      </w:pPr>
      <w:r>
        <w:lastRenderedPageBreak/>
        <w:t>Distance Metrics</w:t>
      </w:r>
    </w:p>
    <w:p w:rsidR="00EA3799" w:rsidRDefault="00EA3799" w:rsidP="00EA3799">
      <w:r>
        <w:t>The distance metrics reflect how “close” the task is to the resource for any slot. For each slot, there is a distance between the task and the resource on the playing field. That distance is used to compute a distance metric for each slot</w:t>
      </w:r>
      <w:r w:rsidR="001D6024">
        <w:t xml:space="preserve"> by applying</w:t>
      </w:r>
      <w:r>
        <w:t xml:space="preserve"> a piecewise-linear function to assign a value between 0.0 and 1.0 to each slot</w:t>
      </w:r>
      <w:r w:rsidR="001D6024">
        <w:t>. This is done</w:t>
      </w:r>
      <w:r>
        <w:t xml:space="preserve"> for every task that is compatible with a resource by computing the distance between the task and resource for a given slot, then applying that distance as the entry to a PWL</w:t>
      </w:r>
      <w:r w:rsidR="001D6024">
        <w:t xml:space="preserve"> function to determine the distance metric</w:t>
      </w:r>
      <w:r>
        <w:t xml:space="preserve"> of that slot. The PWL function is normally specified by the distance attribute of the task as a [minimum, nominal, maximum] </w:t>
      </w:r>
      <w:r w:rsidR="001D6024">
        <w:t xml:space="preserve">and reflects the </w:t>
      </w:r>
      <w:r>
        <w:t>desired distance between the task and resource. More on this later.</w:t>
      </w:r>
    </w:p>
    <w:p w:rsidR="00F61F5D" w:rsidRDefault="00F61F5D" w:rsidP="00826A50">
      <w:r>
        <w:t xml:space="preserve">Before computing the distance metrics for a task-resource pair, the characteristics of both the task and resource are compared to see if they are compatible. </w:t>
      </w:r>
      <w:r w:rsidR="005F5E4E">
        <w:t xml:space="preserve">The characteristics of the resource are determined by the group id (more to follow). </w:t>
      </w:r>
      <w:r>
        <w:t>A task is compatible with a resource if every tag in the task’s characteristic list is included in the characteristics of the resource. If a task and resource are not compatible, then no metrics are computed for that pair.</w:t>
      </w:r>
    </w:p>
    <w:p w:rsidR="00F61F5D" w:rsidRDefault="00F61F5D" w:rsidP="00826A50">
      <w:r>
        <w:t xml:space="preserve">The distance metrics are the most important characteristic for optimizing the schedule. When </w:t>
      </w:r>
      <w:r w:rsidR="005F5E4E">
        <w:t>the</w:t>
      </w:r>
      <w:r>
        <w:t xml:space="preserve"> distance metric in a slot is </w:t>
      </w:r>
      <w:r w:rsidR="005F5E4E">
        <w:t>less than</w:t>
      </w:r>
      <w:r>
        <w:t xml:space="preserve"> the threshold, that s</w:t>
      </w:r>
      <w:r w:rsidR="00226EFE">
        <w:t>lot cannot be used by the task on that resource.</w:t>
      </w:r>
    </w:p>
    <w:p w:rsidR="00226EFE" w:rsidRDefault="001D6024" w:rsidP="00826A50">
      <w:r>
        <w:t>Using the example, if there are 50 slots an</w:t>
      </w:r>
      <w:r w:rsidR="005F5E4E">
        <w:t xml:space="preserve">d we want to place task T2 on </w:t>
      </w:r>
      <w:r>
        <w:t>the moving resource R3, the distance metrics would be:</w:t>
      </w:r>
    </w:p>
    <w:p w:rsidR="001D6024" w:rsidRDefault="001D6024" w:rsidP="001D6024">
      <w:r>
        <w:t>[place holder]</w:t>
      </w:r>
    </w:p>
    <w:p w:rsidR="001D6024" w:rsidRDefault="001D6024" w:rsidP="001D6024">
      <w:pPr>
        <w:pStyle w:val="Heading1"/>
      </w:pPr>
      <w:r>
        <w:t>Groups</w:t>
      </w:r>
    </w:p>
    <w:p w:rsidR="001D6024" w:rsidRDefault="0078571E" w:rsidP="001D6024">
      <w:r>
        <w:t xml:space="preserve">Each resource within a group will have similar constraints and resources. Groups are defined by a group value (100, 200, 300 or 400) </w:t>
      </w:r>
      <w:r w:rsidR="00201A39">
        <w:t xml:space="preserve">and are </w:t>
      </w:r>
      <w:r>
        <w:t xml:space="preserve">added to a </w:t>
      </w:r>
      <w:r w:rsidR="00201A39">
        <w:t>sub-group</w:t>
      </w:r>
      <w:r>
        <w:t xml:space="preserve"> specifier</w:t>
      </w:r>
      <w:r w:rsidR="00201A39">
        <w:t xml:space="preserve"> (10, 20, 30, 40</w:t>
      </w:r>
      <w:r w:rsidR="00870FEF">
        <w:t>, and</w:t>
      </w:r>
      <w:r w:rsidR="00201A39">
        <w:t xml:space="preserve"> 50</w:t>
      </w:r>
      <w:r w:rsidR="00870FEF">
        <w:t>)</w:t>
      </w:r>
      <w:r>
        <w:t xml:space="preserve">. Thus, the members of group 100 are R110, R120, R130, R140 and R150. The members of group 200 are R210, R220, R230, </w:t>
      </w:r>
      <w:r w:rsidR="00870FEF">
        <w:t xml:space="preserve">and </w:t>
      </w:r>
      <w:r>
        <w:t>R240</w:t>
      </w:r>
      <w:r w:rsidR="00201A39">
        <w:t>. Groups 30</w:t>
      </w:r>
      <w:r w:rsidR="00870FEF">
        <w:t>0</w:t>
      </w:r>
      <w:r w:rsidR="00201A39">
        <w:t xml:space="preserve"> and 40</w:t>
      </w:r>
      <w:r w:rsidR="00870FEF">
        <w:t>0</w:t>
      </w:r>
      <w:r w:rsidR="00201A39">
        <w:t xml:space="preserve"> are similar.</w:t>
      </w:r>
    </w:p>
    <w:p w:rsidR="0078571E" w:rsidRDefault="0078571E" w:rsidP="001D6024">
      <w:r>
        <w:t>Added to the group id is the specific resource id. For group 10:</w:t>
      </w:r>
    </w:p>
    <w:p w:rsidR="0078571E" w:rsidRDefault="00074431" w:rsidP="0078571E">
      <w:pPr>
        <w:pStyle w:val="ListParagraph"/>
        <w:numPr>
          <w:ilvl w:val="0"/>
          <w:numId w:val="31"/>
        </w:numPr>
      </w:pPr>
      <w:r>
        <w:t xml:space="preserve"> </w:t>
      </w:r>
      <w:r w:rsidR="0078571E">
        <w:t xml:space="preserve">110, </w:t>
      </w:r>
      <w:r>
        <w:t xml:space="preserve"> </w:t>
      </w:r>
      <w:r w:rsidR="0078571E">
        <w:t xml:space="preserve">111, </w:t>
      </w:r>
      <w:r>
        <w:t xml:space="preserve"> </w:t>
      </w:r>
      <w:r w:rsidR="0078571E">
        <w:t xml:space="preserve">112, </w:t>
      </w:r>
      <w:r>
        <w:t xml:space="preserve"> </w:t>
      </w:r>
      <w:r w:rsidR="0078571E">
        <w:t xml:space="preserve">113, </w:t>
      </w:r>
      <w:r>
        <w:t xml:space="preserve"> </w:t>
      </w:r>
      <w:r w:rsidR="0078571E">
        <w:t xml:space="preserve">114, </w:t>
      </w:r>
      <w:r>
        <w:t xml:space="preserve"> </w:t>
      </w:r>
      <w:r w:rsidR="0078571E">
        <w:t xml:space="preserve">115, </w:t>
      </w:r>
      <w:r>
        <w:t xml:space="preserve"> </w:t>
      </w:r>
      <w:r w:rsidR="0078571E">
        <w:t>116</w:t>
      </w:r>
    </w:p>
    <w:p w:rsidR="0078571E" w:rsidRDefault="00074431" w:rsidP="0078571E">
      <w:pPr>
        <w:pStyle w:val="ListParagraph"/>
        <w:numPr>
          <w:ilvl w:val="0"/>
          <w:numId w:val="31"/>
        </w:numPr>
      </w:pPr>
      <w:r>
        <w:t xml:space="preserve"> 120,  121,  12</w:t>
      </w:r>
      <w:r w:rsidR="0078571E">
        <w:t xml:space="preserve">2, </w:t>
      </w:r>
      <w:r>
        <w:t xml:space="preserve"> </w:t>
      </w:r>
      <w:r w:rsidR="0078571E">
        <w:t xml:space="preserve">123, </w:t>
      </w:r>
      <w:r>
        <w:t xml:space="preserve"> 12</w:t>
      </w:r>
      <w:r w:rsidR="0078571E">
        <w:t xml:space="preserve">4, </w:t>
      </w:r>
      <w:r>
        <w:t xml:space="preserve"> </w:t>
      </w:r>
      <w:r w:rsidR="0078571E">
        <w:t xml:space="preserve">125, </w:t>
      </w:r>
      <w:r>
        <w:t xml:space="preserve"> </w:t>
      </w:r>
      <w:r w:rsidR="0078571E">
        <w:t>126</w:t>
      </w:r>
    </w:p>
    <w:p w:rsidR="0078571E" w:rsidRDefault="00074431" w:rsidP="0078571E">
      <w:pPr>
        <w:pStyle w:val="ListParagraph"/>
        <w:numPr>
          <w:ilvl w:val="0"/>
          <w:numId w:val="31"/>
        </w:numPr>
      </w:pPr>
      <w:r>
        <w:t xml:space="preserve"> </w:t>
      </w:r>
      <w:r w:rsidR="0078571E">
        <w:t xml:space="preserve">130, </w:t>
      </w:r>
      <w:r>
        <w:t xml:space="preserve"> </w:t>
      </w:r>
      <w:r w:rsidR="0078571E">
        <w:t xml:space="preserve">131, </w:t>
      </w:r>
      <w:r>
        <w:t xml:space="preserve"> </w:t>
      </w:r>
      <w:r w:rsidR="0078571E">
        <w:t xml:space="preserve">132, </w:t>
      </w:r>
      <w:r>
        <w:t xml:space="preserve"> </w:t>
      </w:r>
      <w:r w:rsidR="0078571E">
        <w:t xml:space="preserve">133, </w:t>
      </w:r>
      <w:r>
        <w:t xml:space="preserve"> </w:t>
      </w:r>
      <w:r w:rsidR="0078571E">
        <w:t xml:space="preserve">134, </w:t>
      </w:r>
      <w:r>
        <w:t xml:space="preserve"> </w:t>
      </w:r>
      <w:r w:rsidR="0078571E">
        <w:t>135</w:t>
      </w:r>
    </w:p>
    <w:p w:rsidR="0078571E" w:rsidRDefault="00074431" w:rsidP="0078571E">
      <w:pPr>
        <w:pStyle w:val="ListParagraph"/>
        <w:numPr>
          <w:ilvl w:val="0"/>
          <w:numId w:val="31"/>
        </w:numPr>
      </w:pPr>
      <w:r>
        <w:t xml:space="preserve"> </w:t>
      </w:r>
      <w:r w:rsidR="0078571E">
        <w:t xml:space="preserve">140, </w:t>
      </w:r>
      <w:r>
        <w:t xml:space="preserve"> </w:t>
      </w:r>
      <w:r w:rsidR="0078571E">
        <w:t xml:space="preserve">141, </w:t>
      </w:r>
      <w:r>
        <w:t xml:space="preserve"> </w:t>
      </w:r>
      <w:r w:rsidR="0078571E">
        <w:t xml:space="preserve">142, </w:t>
      </w:r>
      <w:r>
        <w:t xml:space="preserve"> </w:t>
      </w:r>
      <w:r w:rsidR="0078571E">
        <w:t xml:space="preserve">143, </w:t>
      </w:r>
      <w:r>
        <w:t xml:space="preserve"> </w:t>
      </w:r>
      <w:r w:rsidR="0078571E">
        <w:t xml:space="preserve">144, </w:t>
      </w:r>
      <w:r>
        <w:t xml:space="preserve"> </w:t>
      </w:r>
      <w:r w:rsidR="0078571E">
        <w:t xml:space="preserve">145, </w:t>
      </w:r>
      <w:r>
        <w:t xml:space="preserve"> </w:t>
      </w:r>
      <w:r w:rsidR="0078571E">
        <w:t>146</w:t>
      </w:r>
    </w:p>
    <w:p w:rsidR="0078571E" w:rsidRDefault="00074431" w:rsidP="0078571E">
      <w:pPr>
        <w:pStyle w:val="ListParagraph"/>
        <w:numPr>
          <w:ilvl w:val="0"/>
          <w:numId w:val="31"/>
        </w:numPr>
      </w:pPr>
      <w:r>
        <w:t xml:space="preserve"> 150,  151,  152,  153,  154,  155,  15</w:t>
      </w:r>
      <w:r w:rsidR="0078571E">
        <w:t>6</w:t>
      </w:r>
    </w:p>
    <w:p w:rsidR="005F5E4E" w:rsidRDefault="00201A39" w:rsidP="005F5E4E">
      <w:r>
        <w:t>Within group 100 there ar</w:t>
      </w:r>
      <w:r w:rsidR="005F5E4E">
        <w:t xml:space="preserve">e 7 (0-6) unique characteristic sets </w:t>
      </w:r>
      <w:r>
        <w:t>where the last digit of the group id specifies the characteristic set</w:t>
      </w:r>
      <w:r w:rsidR="00D37F4A">
        <w:t>.</w:t>
      </w:r>
    </w:p>
    <w:p w:rsidR="005F5E4E" w:rsidRDefault="005F5E4E" w:rsidP="005F5E4E">
      <w:pPr>
        <w:pStyle w:val="ListParagraph"/>
        <w:numPr>
          <w:ilvl w:val="0"/>
          <w:numId w:val="37"/>
        </w:numPr>
      </w:pPr>
      <w:r>
        <w:t xml:space="preserve"> </w:t>
      </w:r>
      <w:r w:rsidR="003E40E5">
        <w:t>1[1-5]</w:t>
      </w:r>
      <w:r>
        <w:t xml:space="preserve"> </w:t>
      </w:r>
      <w:r w:rsidR="008B7069">
        <w:t>0: [ 5</w:t>
      </w:r>
      <w:r w:rsidR="00074431">
        <w:t>, 61, 62 ]</w:t>
      </w:r>
    </w:p>
    <w:p w:rsidR="005F5E4E" w:rsidRDefault="003E40E5" w:rsidP="00D37F4A">
      <w:pPr>
        <w:pStyle w:val="ListParagraph"/>
        <w:numPr>
          <w:ilvl w:val="0"/>
          <w:numId w:val="32"/>
        </w:numPr>
      </w:pPr>
      <w:r>
        <w:t>1[1-5]</w:t>
      </w:r>
      <w:r w:rsidR="005F5E4E">
        <w:t xml:space="preserve"> </w:t>
      </w:r>
      <w:r w:rsidR="00870FEF">
        <w:t>1: [ 6,</w:t>
      </w:r>
      <w:r>
        <w:t xml:space="preserve"> </w:t>
      </w:r>
      <w:r w:rsidR="00E42594">
        <w:t>7</w:t>
      </w:r>
      <w:r w:rsidR="00074431">
        <w:t xml:space="preserve">, </w:t>
      </w:r>
      <w:r w:rsidR="00C77FDE">
        <w:t xml:space="preserve">8, </w:t>
      </w:r>
      <w:r w:rsidR="00E42594">
        <w:t xml:space="preserve">9, 10, </w:t>
      </w:r>
      <w:r w:rsidR="00074431">
        <w:t>61, 62 ]</w:t>
      </w:r>
    </w:p>
    <w:p w:rsidR="005F5E4E" w:rsidRDefault="003E40E5" w:rsidP="00D37F4A">
      <w:pPr>
        <w:pStyle w:val="ListParagraph"/>
        <w:numPr>
          <w:ilvl w:val="0"/>
          <w:numId w:val="32"/>
        </w:numPr>
      </w:pPr>
      <w:r>
        <w:t>1[1-5]</w:t>
      </w:r>
      <w:r w:rsidR="005F5E4E">
        <w:t xml:space="preserve"> </w:t>
      </w:r>
      <w:r w:rsidR="00201A39">
        <w:t>2: [ 7</w:t>
      </w:r>
      <w:r w:rsidR="00074431">
        <w:t xml:space="preserve">, </w:t>
      </w:r>
      <w:r w:rsidR="00C77FDE">
        <w:t xml:space="preserve">8, </w:t>
      </w:r>
      <w:r w:rsidR="00E42594">
        <w:t xml:space="preserve">9, </w:t>
      </w:r>
      <w:r w:rsidR="00074431">
        <w:t>61, 62 ]</w:t>
      </w:r>
    </w:p>
    <w:p w:rsidR="005F5E4E" w:rsidRDefault="00074431" w:rsidP="00D37F4A">
      <w:pPr>
        <w:pStyle w:val="ListParagraph"/>
        <w:numPr>
          <w:ilvl w:val="0"/>
          <w:numId w:val="32"/>
        </w:numPr>
      </w:pPr>
      <w:r>
        <w:t>1</w:t>
      </w:r>
      <w:r w:rsidR="003E40E5">
        <w:t>[1-5]</w:t>
      </w:r>
      <w:r w:rsidR="005F5E4E">
        <w:t xml:space="preserve"> </w:t>
      </w:r>
      <w:r>
        <w:t xml:space="preserve">3: </w:t>
      </w:r>
      <w:r w:rsidR="003E40E5">
        <w:t xml:space="preserve">[ 9, </w:t>
      </w:r>
      <w:r w:rsidR="00E42594">
        <w:t xml:space="preserve">10, </w:t>
      </w:r>
      <w:r w:rsidR="003E40E5">
        <w:t>11, 61, 62, 65, 66 ]</w:t>
      </w:r>
    </w:p>
    <w:p w:rsidR="005F5E4E" w:rsidRDefault="00074431" w:rsidP="00D37F4A">
      <w:pPr>
        <w:pStyle w:val="ListParagraph"/>
        <w:numPr>
          <w:ilvl w:val="0"/>
          <w:numId w:val="32"/>
        </w:numPr>
      </w:pPr>
      <w:r>
        <w:lastRenderedPageBreak/>
        <w:t>1</w:t>
      </w:r>
      <w:r w:rsidR="003E40E5">
        <w:t>[1-5]</w:t>
      </w:r>
      <w:r w:rsidR="005F5E4E">
        <w:t xml:space="preserve"> </w:t>
      </w:r>
      <w:r>
        <w:t>4:</w:t>
      </w:r>
      <w:r w:rsidR="00201A39">
        <w:t xml:space="preserve"> [ 6</w:t>
      </w:r>
      <w:r w:rsidR="00E42594">
        <w:t>, 7</w:t>
      </w:r>
      <w:r w:rsidR="003E40E5">
        <w:t xml:space="preserve">, </w:t>
      </w:r>
      <w:r w:rsidR="00C77FDE">
        <w:t xml:space="preserve">8, </w:t>
      </w:r>
      <w:r w:rsidR="003E40E5">
        <w:t>61, 62 ]</w:t>
      </w:r>
    </w:p>
    <w:p w:rsidR="00074431" w:rsidRDefault="003E40E5" w:rsidP="00D37F4A">
      <w:pPr>
        <w:pStyle w:val="ListParagraph"/>
        <w:numPr>
          <w:ilvl w:val="0"/>
          <w:numId w:val="32"/>
        </w:numPr>
      </w:pPr>
      <w:r>
        <w:t>1[1-5]</w:t>
      </w:r>
      <w:r w:rsidR="005F5E4E">
        <w:t xml:space="preserve"> </w:t>
      </w:r>
      <w:r w:rsidR="00074431">
        <w:t>5:</w:t>
      </w:r>
      <w:r>
        <w:t xml:space="preserve"> [ 8, </w:t>
      </w:r>
      <w:r w:rsidR="00E42594">
        <w:t xml:space="preserve">9, 10, </w:t>
      </w:r>
      <w:r>
        <w:t>11, 12, 61, 62 ]</w:t>
      </w:r>
    </w:p>
    <w:p w:rsidR="003E40E5" w:rsidRPr="001D6024" w:rsidRDefault="008B7069" w:rsidP="008B7069">
      <w:pPr>
        <w:pStyle w:val="ListParagraph"/>
        <w:numPr>
          <w:ilvl w:val="0"/>
          <w:numId w:val="32"/>
        </w:numPr>
      </w:pPr>
      <w:r>
        <w:t>1[1-5</w:t>
      </w:r>
      <w:r w:rsidR="003E40E5">
        <w:t>]</w:t>
      </w:r>
      <w:r w:rsidR="005F5E4E">
        <w:t xml:space="preserve"> </w:t>
      </w:r>
      <w:r w:rsidR="00074431">
        <w:t>6:</w:t>
      </w:r>
      <w:r w:rsidR="003E40E5">
        <w:t xml:space="preserve"> </w:t>
      </w:r>
      <w:r>
        <w:t xml:space="preserve">[ 13, 61, 62 ] </w:t>
      </w:r>
    </w:p>
    <w:p w:rsidR="001D6024" w:rsidRDefault="005F5E4E" w:rsidP="0079650E">
      <w:pPr>
        <w:pStyle w:val="Heading1"/>
      </w:pPr>
      <w:r>
        <w:t>Meta-Information</w:t>
      </w:r>
    </w:p>
    <w:p w:rsidR="00420644" w:rsidRDefault="001D6024" w:rsidP="00826A50">
      <w:r>
        <w:t xml:space="preserve">There are many requirements, restrictions and constraints that </w:t>
      </w:r>
      <w:r w:rsidRPr="00F52C01">
        <w:rPr>
          <w:b/>
        </w:rPr>
        <w:t>might</w:t>
      </w:r>
      <w:r>
        <w:t xml:space="preserve"> come into play. These wi</w:t>
      </w:r>
      <w:r w:rsidR="00F05688">
        <w:t>ll be described in the meta-information for the puzzle if they are required</w:t>
      </w:r>
      <w:r w:rsidR="008B7069">
        <w:t>.</w:t>
      </w:r>
      <w:r w:rsidR="00F05688">
        <w:t xml:space="preserve"> The following are some examples of what to expect. </w:t>
      </w:r>
    </w:p>
    <w:p w:rsidR="00F05688" w:rsidRDefault="00F05688" w:rsidP="00F05688">
      <w:pPr>
        <w:pStyle w:val="Heading2"/>
      </w:pPr>
      <w:r>
        <w:t>Puzzle information</w:t>
      </w:r>
    </w:p>
    <w:p w:rsidR="00F05688" w:rsidRPr="00F05688" w:rsidRDefault="00F05688" w:rsidP="00F05688">
      <w:r>
        <w:t>The size of the playing field and number of slots will be given as part of the meta-information.</w:t>
      </w:r>
    </w:p>
    <w:p w:rsidR="001D6024" w:rsidRDefault="007E5BEC" w:rsidP="001D6024">
      <w:pPr>
        <w:pStyle w:val="Heading2"/>
      </w:pPr>
      <w:r>
        <w:t>Distance</w:t>
      </w:r>
      <w:r w:rsidR="001D6024">
        <w:t xml:space="preserve"> constraints</w:t>
      </w:r>
    </w:p>
    <w:p w:rsidR="001D6024" w:rsidRDefault="007E5BEC" w:rsidP="001D6024">
      <w:r>
        <w:t>When the user is allowed to place the resources on the plane, the re</w:t>
      </w:r>
      <w:r w:rsidR="001D6024">
        <w:t>s</w:t>
      </w:r>
      <w:r>
        <w:t>ources within a group have distance</w:t>
      </w:r>
      <w:r w:rsidR="0079650E">
        <w:t xml:space="preserve"> constraints that restrict</w:t>
      </w:r>
      <w:r w:rsidR="001D6024">
        <w:t xml:space="preserve"> placement </w:t>
      </w:r>
      <w:r w:rsidR="00201A39">
        <w:t>of that group</w:t>
      </w:r>
      <w:r>
        <w:t>’</w:t>
      </w:r>
      <w:r w:rsidR="00201A39">
        <w:t>s resources at certain positions</w:t>
      </w:r>
      <w:r w:rsidR="0079650E">
        <w:t xml:space="preserve"> based on the characteristic set</w:t>
      </w:r>
      <w:r w:rsidR="00201A39">
        <w:t xml:space="preserve">. </w:t>
      </w:r>
      <w:r w:rsidR="00F05688">
        <w:t>The following constraints</w:t>
      </w:r>
      <w:r w:rsidR="00201A39">
        <w:t xml:space="preserve"> are identical across all of group 100.</w:t>
      </w:r>
    </w:p>
    <w:p w:rsidR="0079650E" w:rsidRDefault="0079650E" w:rsidP="0079650E">
      <w:pPr>
        <w:pStyle w:val="ListParagraph"/>
        <w:numPr>
          <w:ilvl w:val="0"/>
          <w:numId w:val="33"/>
        </w:numPr>
      </w:pPr>
      <w:r>
        <w:t xml:space="preserve">1n0: </w:t>
      </w:r>
      <w:r w:rsidR="003359C7">
        <w:t>no restriction</w:t>
      </w:r>
    </w:p>
    <w:p w:rsidR="0079650E" w:rsidRDefault="0079650E" w:rsidP="0079650E">
      <w:pPr>
        <w:pStyle w:val="ListParagraph"/>
        <w:numPr>
          <w:ilvl w:val="0"/>
          <w:numId w:val="33"/>
        </w:numPr>
      </w:pPr>
      <w:r>
        <w:t>1n1</w:t>
      </w:r>
      <w:r w:rsidR="007E5BEC">
        <w:t xml:space="preserve"> – </w:t>
      </w:r>
      <w:r w:rsidR="003359C7">
        <w:t>1n0</w:t>
      </w:r>
      <w:r>
        <w:t>: dista</w:t>
      </w:r>
      <w:r w:rsidR="008F31B2">
        <w:t>nce must be between 1 and 5</w:t>
      </w:r>
    </w:p>
    <w:p w:rsidR="008F31B2" w:rsidRDefault="008F31B2" w:rsidP="008F31B2">
      <w:pPr>
        <w:pStyle w:val="ListParagraph"/>
        <w:numPr>
          <w:ilvl w:val="0"/>
          <w:numId w:val="33"/>
        </w:numPr>
      </w:pPr>
      <w:r>
        <w:t>1n1</w:t>
      </w:r>
      <w:r w:rsidR="003359C7">
        <w:t xml:space="preserve"> – 1n2</w:t>
      </w:r>
      <w:r>
        <w:t>: distance must be greater than 1</w:t>
      </w:r>
    </w:p>
    <w:p w:rsidR="007E5BEC" w:rsidRDefault="007E5BEC" w:rsidP="007E5BEC">
      <w:pPr>
        <w:pStyle w:val="ListParagraph"/>
        <w:numPr>
          <w:ilvl w:val="0"/>
          <w:numId w:val="33"/>
        </w:numPr>
      </w:pPr>
      <w:r>
        <w:t>1n1 – 1n4: distance must be greater than 1</w:t>
      </w:r>
    </w:p>
    <w:p w:rsidR="0079650E" w:rsidRDefault="0079650E" w:rsidP="0079650E">
      <w:pPr>
        <w:pStyle w:val="ListParagraph"/>
        <w:numPr>
          <w:ilvl w:val="0"/>
          <w:numId w:val="33"/>
        </w:numPr>
      </w:pPr>
      <w:r>
        <w:t>1n2</w:t>
      </w:r>
      <w:r w:rsidR="007E5BEC">
        <w:t xml:space="preserve"> – 1n0</w:t>
      </w:r>
      <w:r>
        <w:t>: dista</w:t>
      </w:r>
      <w:r w:rsidR="008F31B2">
        <w:t>nce must be between 1 and 7</w:t>
      </w:r>
    </w:p>
    <w:p w:rsidR="008F31B2" w:rsidRDefault="008F31B2" w:rsidP="008F31B2">
      <w:pPr>
        <w:pStyle w:val="ListParagraph"/>
        <w:numPr>
          <w:ilvl w:val="0"/>
          <w:numId w:val="33"/>
        </w:numPr>
      </w:pPr>
      <w:r>
        <w:t>1n2</w:t>
      </w:r>
      <w:r w:rsidR="007E5BEC">
        <w:t xml:space="preserve"> – 1n1 </w:t>
      </w:r>
      <w:r>
        <w:t>: distance must be greater than 1</w:t>
      </w:r>
    </w:p>
    <w:p w:rsidR="008F31B2" w:rsidRDefault="008F31B2" w:rsidP="008F31B2">
      <w:pPr>
        <w:pStyle w:val="ListParagraph"/>
        <w:numPr>
          <w:ilvl w:val="0"/>
          <w:numId w:val="33"/>
        </w:numPr>
      </w:pPr>
      <w:r>
        <w:t>1n2</w:t>
      </w:r>
      <w:r w:rsidR="007E5BEC">
        <w:t xml:space="preserve"> – 1n4</w:t>
      </w:r>
      <w:r>
        <w:t>: distance must be greater than 3</w:t>
      </w:r>
    </w:p>
    <w:p w:rsidR="0079650E" w:rsidRDefault="0079650E" w:rsidP="0079650E">
      <w:pPr>
        <w:pStyle w:val="ListParagraph"/>
        <w:numPr>
          <w:ilvl w:val="0"/>
          <w:numId w:val="33"/>
        </w:numPr>
      </w:pPr>
      <w:r>
        <w:t>1n3</w:t>
      </w:r>
      <w:r w:rsidR="007E5BEC">
        <w:t xml:space="preserve"> – 1n0</w:t>
      </w:r>
      <w:r>
        <w:t>: dista</w:t>
      </w:r>
      <w:r w:rsidR="008F31B2">
        <w:t>nce must be between 1 and 9</w:t>
      </w:r>
    </w:p>
    <w:p w:rsidR="008F31B2" w:rsidRDefault="008F31B2" w:rsidP="0079650E">
      <w:pPr>
        <w:pStyle w:val="ListParagraph"/>
        <w:numPr>
          <w:ilvl w:val="0"/>
          <w:numId w:val="33"/>
        </w:numPr>
      </w:pPr>
      <w:r>
        <w:t>1n3</w:t>
      </w:r>
      <w:r w:rsidR="007E5BEC">
        <w:t xml:space="preserve"> – 1n1</w:t>
      </w:r>
      <w:r>
        <w:t>: distance must be greater than 2</w:t>
      </w:r>
    </w:p>
    <w:p w:rsidR="007E5BEC" w:rsidRDefault="007E5BEC" w:rsidP="007E5BEC">
      <w:pPr>
        <w:pStyle w:val="ListParagraph"/>
        <w:numPr>
          <w:ilvl w:val="0"/>
          <w:numId w:val="33"/>
        </w:numPr>
      </w:pPr>
      <w:r>
        <w:t>1n3 – 1n2: distance must be greater than 2</w:t>
      </w:r>
    </w:p>
    <w:p w:rsidR="007E5BEC" w:rsidRDefault="007E5BEC" w:rsidP="007E5BEC">
      <w:pPr>
        <w:pStyle w:val="ListParagraph"/>
        <w:numPr>
          <w:ilvl w:val="0"/>
          <w:numId w:val="33"/>
        </w:numPr>
      </w:pPr>
      <w:r>
        <w:t>1n3 – 1n4: distance must be greater than 2</w:t>
      </w:r>
    </w:p>
    <w:p w:rsidR="0079650E" w:rsidRDefault="0079650E" w:rsidP="0079650E">
      <w:pPr>
        <w:pStyle w:val="ListParagraph"/>
        <w:numPr>
          <w:ilvl w:val="0"/>
          <w:numId w:val="33"/>
        </w:numPr>
      </w:pPr>
      <w:r>
        <w:t>1n4</w:t>
      </w:r>
      <w:r w:rsidR="007E5BEC">
        <w:t xml:space="preserve"> – 1n0</w:t>
      </w:r>
      <w:r>
        <w:t>: dis</w:t>
      </w:r>
      <w:r w:rsidR="008F31B2">
        <w:t>tance must be between 2 and 11</w:t>
      </w:r>
    </w:p>
    <w:p w:rsidR="008F31B2" w:rsidRDefault="008F31B2" w:rsidP="008F31B2">
      <w:pPr>
        <w:pStyle w:val="ListParagraph"/>
        <w:numPr>
          <w:ilvl w:val="0"/>
          <w:numId w:val="33"/>
        </w:numPr>
      </w:pPr>
      <w:r>
        <w:t>1n4</w:t>
      </w:r>
      <w:r w:rsidR="007E5BEC">
        <w:t xml:space="preserve"> – 1n1</w:t>
      </w:r>
      <w:r>
        <w:t>: distance must be greater than 1</w:t>
      </w:r>
    </w:p>
    <w:p w:rsidR="008F31B2" w:rsidRDefault="008F31B2" w:rsidP="008F31B2">
      <w:pPr>
        <w:pStyle w:val="ListParagraph"/>
        <w:numPr>
          <w:ilvl w:val="0"/>
          <w:numId w:val="33"/>
        </w:numPr>
      </w:pPr>
      <w:r>
        <w:t>1n4</w:t>
      </w:r>
      <w:r w:rsidR="007E5BEC">
        <w:t xml:space="preserve"> – 1n2</w:t>
      </w:r>
      <w:r>
        <w:t>: distance must be greater than 3</w:t>
      </w:r>
    </w:p>
    <w:p w:rsidR="0079650E" w:rsidRDefault="0079650E" w:rsidP="008F31B2">
      <w:pPr>
        <w:pStyle w:val="ListParagraph"/>
        <w:numPr>
          <w:ilvl w:val="0"/>
          <w:numId w:val="33"/>
        </w:numPr>
      </w:pPr>
      <w:r>
        <w:t>1n5: no restriction</w:t>
      </w:r>
    </w:p>
    <w:p w:rsidR="008F31B2" w:rsidRDefault="0079650E" w:rsidP="008F31B2">
      <w:pPr>
        <w:pStyle w:val="ListParagraph"/>
        <w:numPr>
          <w:ilvl w:val="0"/>
          <w:numId w:val="33"/>
        </w:numPr>
      </w:pPr>
      <w:r>
        <w:t>1n6: no restriction</w:t>
      </w:r>
    </w:p>
    <w:p w:rsidR="0079650E" w:rsidRDefault="00F52C01" w:rsidP="00F52C01">
      <w:pPr>
        <w:pStyle w:val="Heading2"/>
      </w:pPr>
      <w:r>
        <w:t>Task Pairing Requirements</w:t>
      </w:r>
    </w:p>
    <w:p w:rsidR="00F52C01" w:rsidRDefault="00F52C01" w:rsidP="00F52C01">
      <w:r>
        <w:t>In some cases multiple tasks may have a constraint that forces certain behaviors.</w:t>
      </w:r>
    </w:p>
    <w:p w:rsidR="00F52C01" w:rsidRDefault="00F52C01" w:rsidP="00F52C01">
      <w:pPr>
        <w:pStyle w:val="ListParagraph"/>
        <w:numPr>
          <w:ilvl w:val="0"/>
          <w:numId w:val="34"/>
        </w:numPr>
      </w:pPr>
      <w:r>
        <w:t>Pairing – identical tasks must be placed in the same slots on two or more resources</w:t>
      </w:r>
    </w:p>
    <w:p w:rsidR="00F52C01" w:rsidRDefault="00F52C01" w:rsidP="00F52C01">
      <w:pPr>
        <w:pStyle w:val="ListParagraph"/>
        <w:numPr>
          <w:ilvl w:val="0"/>
          <w:numId w:val="34"/>
        </w:numPr>
      </w:pPr>
      <w:r>
        <w:t>Abut – one task must immediately follow another on the same resource</w:t>
      </w:r>
    </w:p>
    <w:p w:rsidR="00F52C01" w:rsidRDefault="00F52C01" w:rsidP="00F52C01">
      <w:pPr>
        <w:pStyle w:val="ListParagraph"/>
        <w:numPr>
          <w:ilvl w:val="0"/>
          <w:numId w:val="34"/>
        </w:numPr>
      </w:pPr>
      <w:r>
        <w:t>Overlap – one task must overlap another by a specified number of slots</w:t>
      </w:r>
    </w:p>
    <w:p w:rsidR="00F52C01" w:rsidRDefault="00F52C01" w:rsidP="00F52C01">
      <w:pPr>
        <w:pStyle w:val="ListParagraph"/>
        <w:numPr>
          <w:ilvl w:val="0"/>
          <w:numId w:val="34"/>
        </w:numPr>
      </w:pPr>
      <w:r>
        <w:t>Simul – a task must be paired with an identical task on a resource in another specified group</w:t>
      </w:r>
    </w:p>
    <w:p w:rsidR="00F52C01" w:rsidRDefault="00F52C01" w:rsidP="00F52C01">
      <w:pPr>
        <w:pStyle w:val="Heading2"/>
      </w:pPr>
      <w:r>
        <w:lastRenderedPageBreak/>
        <w:t>Task restrictions</w:t>
      </w:r>
    </w:p>
    <w:p w:rsidR="00F05688" w:rsidRDefault="00F05688" w:rsidP="00F05688">
      <w:pPr>
        <w:pStyle w:val="ListParagraph"/>
        <w:numPr>
          <w:ilvl w:val="0"/>
          <w:numId w:val="35"/>
        </w:numPr>
      </w:pPr>
      <w:r>
        <w:t>Annulus – a task must be within a certain range of distance from the resource</w:t>
      </w:r>
    </w:p>
    <w:p w:rsidR="00F05688" w:rsidRDefault="00F05688" w:rsidP="00F05688">
      <w:pPr>
        <w:pStyle w:val="ListParagraph"/>
        <w:numPr>
          <w:ilvl w:val="1"/>
          <w:numId w:val="35"/>
        </w:numPr>
      </w:pPr>
      <w:r>
        <w:t>Example: must be between 5 and 7 distance from the resource</w:t>
      </w:r>
    </w:p>
    <w:p w:rsidR="00F52C01" w:rsidRDefault="00F52C01" w:rsidP="00F52C01">
      <w:pPr>
        <w:pStyle w:val="ListParagraph"/>
        <w:numPr>
          <w:ilvl w:val="0"/>
          <w:numId w:val="35"/>
        </w:numPr>
      </w:pPr>
      <w:r>
        <w:t>Arc - a task must be within a certain arc from the resource</w:t>
      </w:r>
    </w:p>
    <w:p w:rsidR="00F05688" w:rsidRDefault="00F05688" w:rsidP="00F05688">
      <w:pPr>
        <w:pStyle w:val="ListParagraph"/>
        <w:numPr>
          <w:ilvl w:val="1"/>
          <w:numId w:val="35"/>
        </w:numPr>
      </w:pPr>
      <w:r>
        <w:t>Example: must be between 30 and 75 degrees from the resource.</w:t>
      </w:r>
    </w:p>
    <w:p w:rsidR="00D8144A" w:rsidRDefault="00D8144A" w:rsidP="00F52C01">
      <w:pPr>
        <w:pStyle w:val="ListParagraph"/>
        <w:numPr>
          <w:ilvl w:val="0"/>
          <w:numId w:val="35"/>
        </w:numPr>
      </w:pPr>
      <w:proofErr w:type="spellStart"/>
      <w:r>
        <w:t>Bff</w:t>
      </w:r>
      <w:proofErr w:type="spellEnd"/>
      <w:r>
        <w:t xml:space="preserve"> – a task is either recommended or required to be on a specific resource (or set of resources)</w:t>
      </w:r>
    </w:p>
    <w:p w:rsidR="00D8144A" w:rsidRDefault="00D8144A" w:rsidP="00F52C01">
      <w:pPr>
        <w:pStyle w:val="ListParagraph"/>
        <w:numPr>
          <w:ilvl w:val="0"/>
          <w:numId w:val="35"/>
        </w:numPr>
      </w:pPr>
      <w:proofErr w:type="spellStart"/>
      <w:r>
        <w:t>Nogo</w:t>
      </w:r>
      <w:proofErr w:type="spellEnd"/>
      <w:r>
        <w:t xml:space="preserve"> – a task cannot be placed on the specified resource (or set of resources)</w:t>
      </w:r>
    </w:p>
    <w:p w:rsidR="00F05688" w:rsidRDefault="00F05688" w:rsidP="00F05688">
      <w:pPr>
        <w:pStyle w:val="Heading2"/>
      </w:pPr>
      <w:r>
        <w:t>Schedule Restrictions</w:t>
      </w:r>
    </w:p>
    <w:p w:rsidR="00F05688" w:rsidRDefault="00F05688" w:rsidP="00F05688">
      <w:r>
        <w:t xml:space="preserve">Sometimes there may be broken resources (even though they are available in the </w:t>
      </w:r>
      <w:proofErr w:type="spellStart"/>
      <w:r>
        <w:t>json</w:t>
      </w:r>
      <w:proofErr w:type="spellEnd"/>
      <w:r>
        <w:t xml:space="preserve"> file). If that occurs, they will be noted in the meta-information with the resource and span.</w:t>
      </w:r>
    </w:p>
    <w:p w:rsidR="00F05688" w:rsidRPr="00F05688" w:rsidRDefault="00D37F4A" w:rsidP="00D37F4A">
      <w:pPr>
        <w:pStyle w:val="Heading1"/>
      </w:pPr>
      <w:r>
        <w:t>Ongoing Improvements (RFCs)</w:t>
      </w:r>
    </w:p>
    <w:p w:rsidR="0079650E" w:rsidRDefault="00D37F4A" w:rsidP="001D6024">
      <w:r>
        <w:t>Only very specific items can be changed by the user. In the beginning most parameters and values are fixed, but as the program evolves, it will be possible for the user to:</w:t>
      </w:r>
    </w:p>
    <w:p w:rsidR="00D37F4A" w:rsidRDefault="00D37F4A" w:rsidP="00D37F4A">
      <w:pPr>
        <w:pStyle w:val="ListParagraph"/>
        <w:numPr>
          <w:ilvl w:val="0"/>
          <w:numId w:val="38"/>
        </w:numPr>
      </w:pPr>
      <w:r>
        <w:t xml:space="preserve">Specify a static position for a resource </w:t>
      </w:r>
    </w:p>
    <w:p w:rsidR="00D37F4A" w:rsidRDefault="00D37F4A" w:rsidP="00D37F4A">
      <w:pPr>
        <w:pStyle w:val="ListParagraph"/>
        <w:numPr>
          <w:ilvl w:val="0"/>
          <w:numId w:val="38"/>
        </w:numPr>
      </w:pPr>
      <w:r>
        <w:t>Specify a dynamic position for a resource</w:t>
      </w:r>
    </w:p>
    <w:p w:rsidR="00D37F4A" w:rsidRDefault="00D37F4A" w:rsidP="00D37F4A">
      <w:pPr>
        <w:pStyle w:val="ListParagraph"/>
        <w:numPr>
          <w:ilvl w:val="0"/>
          <w:numId w:val="38"/>
        </w:numPr>
      </w:pPr>
      <w:r>
        <w:t>Specify a PWL position (static positions that change at specific slots) for a resource</w:t>
      </w:r>
    </w:p>
    <w:p w:rsidR="00D37F4A" w:rsidRDefault="00D37F4A" w:rsidP="00D37F4A">
      <w:pPr>
        <w:pStyle w:val="ListParagraph"/>
        <w:numPr>
          <w:ilvl w:val="0"/>
          <w:numId w:val="38"/>
        </w:numPr>
      </w:pPr>
      <w:r>
        <w:t>Specify a position with a pair of equations (using available math functions)</w:t>
      </w:r>
    </w:p>
    <w:p w:rsidR="00D37F4A" w:rsidRDefault="00D37F4A" w:rsidP="00D37F4A">
      <w:pPr>
        <w:pStyle w:val="ListParagraph"/>
        <w:numPr>
          <w:ilvl w:val="0"/>
          <w:numId w:val="38"/>
        </w:numPr>
      </w:pPr>
      <w:r>
        <w:t>Update the importance of a task (very limited)</w:t>
      </w:r>
    </w:p>
    <w:p w:rsidR="00D37F4A" w:rsidRDefault="00D37F4A" w:rsidP="00D37F4A">
      <w:pPr>
        <w:pStyle w:val="ListParagraph"/>
        <w:numPr>
          <w:ilvl w:val="0"/>
          <w:numId w:val="38"/>
        </w:numPr>
      </w:pPr>
      <w:r>
        <w:t>Update the importance of a task with a dynamic function based on s (very limited)</w:t>
      </w:r>
    </w:p>
    <w:p w:rsidR="00D37F4A" w:rsidRDefault="00D37F4A" w:rsidP="00D37F4A">
      <w:pPr>
        <w:pStyle w:val="Heading2"/>
      </w:pPr>
      <w:r>
        <w:t>Other enhancements</w:t>
      </w:r>
    </w:p>
    <w:p w:rsidR="00D37F4A" w:rsidRDefault="00D37F4A" w:rsidP="00D37F4A">
      <w:r>
        <w:t>Implement a very simple algorithm (plus some simple heuristics) to provide a constructive initial placement.</w:t>
      </w:r>
    </w:p>
    <w:p w:rsidR="00D37F4A" w:rsidRDefault="00D37F4A" w:rsidP="00D37F4A">
      <w:pPr>
        <w:pStyle w:val="ListParagraph"/>
        <w:numPr>
          <w:ilvl w:val="0"/>
          <w:numId w:val="39"/>
        </w:numPr>
      </w:pPr>
      <w:r>
        <w:t>ISM – (Importance, Span, Metrics): The tasks are stepped through in order of importance. The metrics are used to determine better opportunities. The task is placed on the opportunity with the highest value based on importance, span and metrics.</w:t>
      </w:r>
    </w:p>
    <w:p w:rsidR="00D37F4A" w:rsidRDefault="00D37F4A" w:rsidP="00D37F4A">
      <w:r>
        <w:t>Use weighted opportunities when considering a task on a resource.</w:t>
      </w:r>
    </w:p>
    <w:p w:rsidR="00D37F4A" w:rsidRDefault="00D37F4A" w:rsidP="00D37F4A">
      <w:pPr>
        <w:pStyle w:val="ListParagraph"/>
        <w:numPr>
          <w:ilvl w:val="0"/>
          <w:numId w:val="40"/>
        </w:numPr>
      </w:pPr>
      <w:r>
        <w:t>Look at each set of available slots that exceeds the minimum span</w:t>
      </w:r>
    </w:p>
    <w:p w:rsidR="00D37F4A" w:rsidRDefault="00D37F4A" w:rsidP="00D37F4A">
      <w:pPr>
        <w:pStyle w:val="ListParagraph"/>
        <w:numPr>
          <w:ilvl w:val="0"/>
          <w:numId w:val="40"/>
        </w:numPr>
      </w:pPr>
      <w:r>
        <w:t>Remove any slots that are already scheduled with an item of higher priority</w:t>
      </w:r>
    </w:p>
    <w:p w:rsidR="00D37F4A" w:rsidRDefault="000D5201" w:rsidP="00D37F4A">
      <w:pPr>
        <w:pStyle w:val="ListParagraph"/>
        <w:numPr>
          <w:ilvl w:val="0"/>
          <w:numId w:val="40"/>
        </w:numPr>
      </w:pPr>
      <w:r>
        <w:t>Using the minimum span, find the best locations – keep track of the 10 best</w:t>
      </w:r>
    </w:p>
    <w:p w:rsidR="000D5201" w:rsidRDefault="000D5201" w:rsidP="00D37F4A">
      <w:pPr>
        <w:pStyle w:val="ListParagraph"/>
        <w:numPr>
          <w:ilvl w:val="0"/>
          <w:numId w:val="40"/>
        </w:numPr>
      </w:pPr>
      <w:r>
        <w:t>Increase the span in available slots from minimum to nominal to maximum and see if you get a better value</w:t>
      </w:r>
    </w:p>
    <w:p w:rsidR="000D5201" w:rsidRDefault="000D5201" w:rsidP="00D37F4A">
      <w:pPr>
        <w:pStyle w:val="ListParagraph"/>
        <w:numPr>
          <w:ilvl w:val="0"/>
          <w:numId w:val="40"/>
        </w:numPr>
      </w:pPr>
      <w:r>
        <w:t>If there is an adjoining task that is greater than minimum span, see if shortening it and lengthening the current task increases the value</w:t>
      </w:r>
    </w:p>
    <w:p w:rsidR="000D5201" w:rsidRDefault="000D5201" w:rsidP="00D37F4A">
      <w:pPr>
        <w:pStyle w:val="ListParagraph"/>
        <w:numPr>
          <w:ilvl w:val="0"/>
          <w:numId w:val="40"/>
        </w:numPr>
      </w:pPr>
      <w:r>
        <w:t>Loop back to step 4 until the maximum span is reached or there are no available slots</w:t>
      </w:r>
    </w:p>
    <w:p w:rsidR="000D5201" w:rsidRDefault="000D5201" w:rsidP="000D5201">
      <w:r>
        <w:lastRenderedPageBreak/>
        <w:t>Allow tasks to update the resource position during the puzzle. For example if R4 is at 2, 4 to support a task in slots 0-8, it will be possible to move it to 3, 5 to support a different task in slots 12-22.</w:t>
      </w:r>
    </w:p>
    <w:p w:rsidR="000D5201" w:rsidRDefault="000D5201" w:rsidP="000D5201">
      <w:pPr>
        <w:pStyle w:val="ListParagraph"/>
        <w:numPr>
          <w:ilvl w:val="0"/>
          <w:numId w:val="39"/>
        </w:numPr>
      </w:pPr>
      <w:r>
        <w:t>At the beginning of the mapping, R4 is at the static location [ 5, 2 ]</w:t>
      </w:r>
    </w:p>
    <w:p w:rsidR="000D5201" w:rsidRDefault="000D5201" w:rsidP="000D5201">
      <w:pPr>
        <w:pStyle w:val="ListParagraph"/>
        <w:numPr>
          <w:ilvl w:val="0"/>
          <w:numId w:val="39"/>
        </w:numPr>
      </w:pPr>
      <w:r>
        <w:t>To support the two tasks, a PWL function is used</w:t>
      </w:r>
    </w:p>
    <w:p w:rsidR="000D5201" w:rsidRDefault="000D5201" w:rsidP="000D5201">
      <w:pPr>
        <w:pStyle w:val="ListParagraph"/>
        <w:numPr>
          <w:ilvl w:val="1"/>
          <w:numId w:val="39"/>
        </w:numPr>
      </w:pPr>
      <w:r>
        <w:t>[ ‘</w:t>
      </w:r>
      <w:proofErr w:type="spellStart"/>
      <w:r>
        <w:t>pwl</w:t>
      </w:r>
      <w:proofErr w:type="spellEnd"/>
      <w:r>
        <w:t>( s, [ [0,2], [8, 2], [12, 3] ] )’, ‘</w:t>
      </w:r>
      <w:proofErr w:type="spellStart"/>
      <w:r>
        <w:t>pwl</w:t>
      </w:r>
      <w:proofErr w:type="spellEnd"/>
      <w:r>
        <w:t>( s, [ [0, 4], [8, 4], [12, 5] ] )’ ]</w:t>
      </w:r>
    </w:p>
    <w:p w:rsidR="000D5201" w:rsidRDefault="0002795A" w:rsidP="000D5201">
      <w:pPr>
        <w:pStyle w:val="ListParagraph"/>
        <w:numPr>
          <w:ilvl w:val="0"/>
          <w:numId w:val="39"/>
        </w:numPr>
      </w:pPr>
      <w:r>
        <w:t>Note that resource</w:t>
      </w:r>
      <w:r w:rsidR="000D5201">
        <w:t xml:space="preserve"> starts at 2 in slot 0, and stays at [3, 5] from 12 onward</w:t>
      </w:r>
    </w:p>
    <w:p w:rsidR="000D5201" w:rsidRDefault="000D5201" w:rsidP="000D5201">
      <w:r>
        <w:t xml:space="preserve">The minimum </w:t>
      </w:r>
      <w:r w:rsidR="0002795A">
        <w:t>duration</w:t>
      </w:r>
      <w:r>
        <w:t xml:space="preserve"> for th</w:t>
      </w:r>
      <w:r w:rsidR="0002795A">
        <w:t>e resource</w:t>
      </w:r>
      <w:r>
        <w:t xml:space="preserve"> to move is 1 slot. In this case we used 4 slots. If the second task needs to be at 3, 5 as soon as possible after the first task finishes</w:t>
      </w:r>
      <w:r w:rsidR="0002795A">
        <w:t xml:space="preserve"> we would use this function</w:t>
      </w:r>
    </w:p>
    <w:p w:rsidR="0002795A" w:rsidRDefault="0002795A" w:rsidP="0002795A">
      <w:pPr>
        <w:pStyle w:val="ListParagraph"/>
        <w:numPr>
          <w:ilvl w:val="0"/>
          <w:numId w:val="41"/>
        </w:numPr>
      </w:pPr>
      <w:r>
        <w:t>[ ‘</w:t>
      </w:r>
      <w:proofErr w:type="spellStart"/>
      <w:r>
        <w:t>pwl</w:t>
      </w:r>
      <w:proofErr w:type="spellEnd"/>
      <w:r>
        <w:t>( s, [ [8, 2], [9, 3] ] )’, ‘</w:t>
      </w:r>
      <w:proofErr w:type="spellStart"/>
      <w:r>
        <w:t>pwl</w:t>
      </w:r>
      <w:proofErr w:type="spellEnd"/>
      <w:r>
        <w:t>( s, [ [8, 4], [9, 5] ] )’ ]</w:t>
      </w:r>
    </w:p>
    <w:p w:rsidR="0002795A" w:rsidRDefault="0002795A" w:rsidP="0002795A">
      <w:pPr>
        <w:pStyle w:val="ListParagraph"/>
        <w:numPr>
          <w:ilvl w:val="0"/>
          <w:numId w:val="41"/>
        </w:numPr>
      </w:pPr>
      <w:r>
        <w:t>Note that the resource starts at 2, 4 (by definition of how PWL works).</w:t>
      </w:r>
    </w:p>
    <w:p w:rsidR="0002795A" w:rsidRDefault="0002795A" w:rsidP="0002795A">
      <w:pPr>
        <w:pStyle w:val="ListParagraph"/>
        <w:numPr>
          <w:ilvl w:val="0"/>
          <w:numId w:val="41"/>
        </w:numPr>
      </w:pPr>
      <w:r>
        <w:t>Note that the resource stays at 3, 5 from 9 onward</w:t>
      </w:r>
    </w:p>
    <w:p w:rsidR="0002795A" w:rsidRDefault="0002795A" w:rsidP="0002795A">
      <w:pPr>
        <w:pStyle w:val="ListParagraph"/>
        <w:numPr>
          <w:ilvl w:val="0"/>
          <w:numId w:val="41"/>
        </w:numPr>
      </w:pPr>
      <w:r>
        <w:t>More inflection points could be added for reassurance, but are not necessary</w:t>
      </w:r>
    </w:p>
    <w:p w:rsidR="0002795A" w:rsidRDefault="00374890" w:rsidP="00374890">
      <w:pPr>
        <w:pStyle w:val="Heading1"/>
      </w:pPr>
      <w:r>
        <w:t>Scoring</w:t>
      </w:r>
    </w:p>
    <w:p w:rsidR="00374890" w:rsidRDefault="00374890" w:rsidP="00374890">
      <w:r>
        <w:t>When a mapping is submitted, it will be scored – an overall value for the mapping will be computed based on a scoring program. The method used by the scoring program will be described in the meta-information. The scoring program will change with new puzzles.</w:t>
      </w:r>
    </w:p>
    <w:p w:rsidR="00374890" w:rsidRPr="00374890" w:rsidRDefault="00374890" w:rsidP="00374890">
      <w:r>
        <w:t>[place holder]</w:t>
      </w:r>
    </w:p>
    <w:p w:rsidR="00D37F4A" w:rsidRPr="001D6024" w:rsidRDefault="00D37F4A" w:rsidP="00D37F4A">
      <w:bookmarkStart w:id="0" w:name="_GoBack"/>
      <w:bookmarkEnd w:id="0"/>
    </w:p>
    <w:p w:rsidR="00123F66" w:rsidRPr="00123F66" w:rsidRDefault="00123F66" w:rsidP="00123F66"/>
    <w:sectPr w:rsidR="00123F66" w:rsidRPr="00123F66" w:rsidSect="00557645">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201" w:rsidRDefault="000D5201" w:rsidP="00855982">
      <w:pPr>
        <w:spacing w:after="0" w:line="240" w:lineRule="auto"/>
      </w:pPr>
      <w:r>
        <w:separator/>
      </w:r>
    </w:p>
  </w:endnote>
  <w:endnote w:type="continuationSeparator" w:id="0">
    <w:p w:rsidR="000D5201" w:rsidRDefault="000D520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0D5201" w:rsidRDefault="000D5201">
        <w:pPr>
          <w:pStyle w:val="Footer"/>
        </w:pPr>
        <w:r>
          <w:fldChar w:fldCharType="begin"/>
        </w:r>
        <w:r>
          <w:instrText xml:space="preserve"> PAGE   \* MERGEFORMAT </w:instrText>
        </w:r>
        <w:r>
          <w:fldChar w:fldCharType="separate"/>
        </w:r>
        <w:r w:rsidR="00374890">
          <w:rPr>
            <w:noProof/>
          </w:rPr>
          <w:t>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201" w:rsidRDefault="000D5201" w:rsidP="00855982">
      <w:pPr>
        <w:spacing w:after="0" w:line="240" w:lineRule="auto"/>
      </w:pPr>
      <w:r>
        <w:separator/>
      </w:r>
    </w:p>
  </w:footnote>
  <w:footnote w:type="continuationSeparator" w:id="0">
    <w:p w:rsidR="000D5201" w:rsidRDefault="000D5201"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F282909"/>
    <w:multiLevelType w:val="hybridMultilevel"/>
    <w:tmpl w:val="CCF2E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0C2318"/>
    <w:multiLevelType w:val="hybridMultilevel"/>
    <w:tmpl w:val="046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800A92"/>
    <w:multiLevelType w:val="hybridMultilevel"/>
    <w:tmpl w:val="5944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AF6E30"/>
    <w:multiLevelType w:val="hybridMultilevel"/>
    <w:tmpl w:val="DFE4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5643F88"/>
    <w:multiLevelType w:val="hybridMultilevel"/>
    <w:tmpl w:val="1F5A0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E431B7"/>
    <w:multiLevelType w:val="hybridMultilevel"/>
    <w:tmpl w:val="C95A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F070DE7"/>
    <w:multiLevelType w:val="hybridMultilevel"/>
    <w:tmpl w:val="09041A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54285A58"/>
    <w:multiLevelType w:val="hybridMultilevel"/>
    <w:tmpl w:val="439C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20EAF"/>
    <w:multiLevelType w:val="hybridMultilevel"/>
    <w:tmpl w:val="03B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75BD6"/>
    <w:multiLevelType w:val="hybridMultilevel"/>
    <w:tmpl w:val="F1B42E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633B2B03"/>
    <w:multiLevelType w:val="hybridMultilevel"/>
    <w:tmpl w:val="74346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E5E5C"/>
    <w:multiLevelType w:val="hybridMultilevel"/>
    <w:tmpl w:val="58E6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7"/>
  </w:num>
  <w:num w:numId="29">
    <w:abstractNumId w:val="20"/>
  </w:num>
  <w:num w:numId="30">
    <w:abstractNumId w:val="24"/>
  </w:num>
  <w:num w:numId="31">
    <w:abstractNumId w:val="26"/>
  </w:num>
  <w:num w:numId="32">
    <w:abstractNumId w:val="27"/>
  </w:num>
  <w:num w:numId="33">
    <w:abstractNumId w:val="18"/>
  </w:num>
  <w:num w:numId="34">
    <w:abstractNumId w:val="29"/>
  </w:num>
  <w:num w:numId="35">
    <w:abstractNumId w:val="21"/>
  </w:num>
  <w:num w:numId="36">
    <w:abstractNumId w:val="22"/>
  </w:num>
  <w:num w:numId="37">
    <w:abstractNumId w:val="19"/>
  </w:num>
  <w:num w:numId="38">
    <w:abstractNumId w:val="15"/>
  </w:num>
  <w:num w:numId="39">
    <w:abstractNumId w:val="28"/>
  </w:num>
  <w:num w:numId="40">
    <w:abstractNumId w:val="1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4FE"/>
    <w:rsid w:val="0000409E"/>
    <w:rsid w:val="0002795A"/>
    <w:rsid w:val="00074431"/>
    <w:rsid w:val="000D5201"/>
    <w:rsid w:val="00123F66"/>
    <w:rsid w:val="001D4362"/>
    <w:rsid w:val="001D6024"/>
    <w:rsid w:val="00201A39"/>
    <w:rsid w:val="00226EFE"/>
    <w:rsid w:val="003359C7"/>
    <w:rsid w:val="00374890"/>
    <w:rsid w:val="003D37C4"/>
    <w:rsid w:val="003E40E5"/>
    <w:rsid w:val="00420644"/>
    <w:rsid w:val="00557645"/>
    <w:rsid w:val="005A6DD2"/>
    <w:rsid w:val="005C5666"/>
    <w:rsid w:val="005F5E4E"/>
    <w:rsid w:val="005F679E"/>
    <w:rsid w:val="007833A7"/>
    <w:rsid w:val="0078571E"/>
    <w:rsid w:val="0079650E"/>
    <w:rsid w:val="007E5BEC"/>
    <w:rsid w:val="00826A50"/>
    <w:rsid w:val="00855982"/>
    <w:rsid w:val="00870FEF"/>
    <w:rsid w:val="008B7069"/>
    <w:rsid w:val="008D74FE"/>
    <w:rsid w:val="008F31B2"/>
    <w:rsid w:val="00A10484"/>
    <w:rsid w:val="00AB2C93"/>
    <w:rsid w:val="00C2275D"/>
    <w:rsid w:val="00C77FDE"/>
    <w:rsid w:val="00D37F4A"/>
    <w:rsid w:val="00D8144A"/>
    <w:rsid w:val="00E13C18"/>
    <w:rsid w:val="00E42594"/>
    <w:rsid w:val="00EA3799"/>
    <w:rsid w:val="00F05688"/>
    <w:rsid w:val="00F52C01"/>
    <w:rsid w:val="00F53742"/>
    <w:rsid w:val="00F54769"/>
    <w:rsid w:val="00F61F5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82C06-0DAB-47AC-8679-8E97E662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557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5C5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98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vaemc01.aero.org\xaredirect$\jps17675\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Example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Sheet1!$C$7:$C$173</c:f>
              <c:numCache>
                <c:formatCode>0</c:formatCode>
                <c:ptCount val="167"/>
                <c:pt idx="0">
                  <c:v>2</c:v>
                </c:pt>
                <c:pt idx="1">
                  <c:v>2</c:v>
                </c:pt>
                <c:pt idx="2">
                  <c:v>4</c:v>
                </c:pt>
                <c:pt idx="3">
                  <c:v>2</c:v>
                </c:pt>
                <c:pt idx="4">
                  <c:v>2</c:v>
                </c:pt>
                <c:pt idx="5">
                  <c:v>3</c:v>
                </c:pt>
                <c:pt idx="6">
                  <c:v>3</c:v>
                </c:pt>
                <c:pt idx="7">
                  <c:v>1</c:v>
                </c:pt>
                <c:pt idx="8">
                  <c:v>1</c:v>
                </c:pt>
                <c:pt idx="9">
                  <c:v>4</c:v>
                </c:pt>
                <c:pt idx="10">
                  <c:v>3</c:v>
                </c:pt>
                <c:pt idx="11">
                  <c:v>3</c:v>
                </c:pt>
                <c:pt idx="12">
                  <c:v>5</c:v>
                </c:pt>
                <c:pt idx="13">
                  <c:v>5</c:v>
                </c:pt>
                <c:pt idx="14">
                  <c:v>1</c:v>
                </c:pt>
                <c:pt idx="15">
                  <c:v>2</c:v>
                </c:pt>
                <c:pt idx="16" formatCode="0.000">
                  <c:v>3.5</c:v>
                </c:pt>
                <c:pt idx="17" formatCode="0.000">
                  <c:v>3</c:v>
                </c:pt>
                <c:pt idx="18" formatCode="0.000">
                  <c:v>3</c:v>
                </c:pt>
                <c:pt idx="19" formatCode="0.000">
                  <c:v>3</c:v>
                </c:pt>
                <c:pt idx="20" formatCode="0.000">
                  <c:v>3</c:v>
                </c:pt>
                <c:pt idx="21" formatCode="0.000">
                  <c:v>3</c:v>
                </c:pt>
                <c:pt idx="22" formatCode="0.000">
                  <c:v>3</c:v>
                </c:pt>
                <c:pt idx="23" formatCode="0.000">
                  <c:v>3</c:v>
                </c:pt>
                <c:pt idx="24" formatCode="0.000">
                  <c:v>3</c:v>
                </c:pt>
                <c:pt idx="25" formatCode="0.000">
                  <c:v>3</c:v>
                </c:pt>
                <c:pt idx="26" formatCode="0.000">
                  <c:v>3</c:v>
                </c:pt>
                <c:pt idx="27" formatCode="0.000">
                  <c:v>3</c:v>
                </c:pt>
                <c:pt idx="28" formatCode="0.000">
                  <c:v>3</c:v>
                </c:pt>
                <c:pt idx="29" formatCode="0.000">
                  <c:v>3</c:v>
                </c:pt>
                <c:pt idx="30" formatCode="0.000">
                  <c:v>3</c:v>
                </c:pt>
                <c:pt idx="31" formatCode="0.000">
                  <c:v>3</c:v>
                </c:pt>
                <c:pt idx="32" formatCode="0.000">
                  <c:v>3</c:v>
                </c:pt>
                <c:pt idx="33" formatCode="0.000">
                  <c:v>3</c:v>
                </c:pt>
                <c:pt idx="34" formatCode="0.000">
                  <c:v>3</c:v>
                </c:pt>
                <c:pt idx="35" formatCode="0.000">
                  <c:v>3</c:v>
                </c:pt>
                <c:pt idx="36" formatCode="0.000">
                  <c:v>3</c:v>
                </c:pt>
                <c:pt idx="37" formatCode="0.000">
                  <c:v>3</c:v>
                </c:pt>
                <c:pt idx="38" formatCode="0.000">
                  <c:v>3</c:v>
                </c:pt>
                <c:pt idx="39" formatCode="0.000">
                  <c:v>3</c:v>
                </c:pt>
                <c:pt idx="40" formatCode="0.000">
                  <c:v>3</c:v>
                </c:pt>
                <c:pt idx="41" formatCode="0.000">
                  <c:v>3</c:v>
                </c:pt>
                <c:pt idx="42" formatCode="0.000">
                  <c:v>3</c:v>
                </c:pt>
                <c:pt idx="43" formatCode="0.000">
                  <c:v>3</c:v>
                </c:pt>
                <c:pt idx="44" formatCode="0.000">
                  <c:v>3</c:v>
                </c:pt>
                <c:pt idx="45" formatCode="0.000">
                  <c:v>3</c:v>
                </c:pt>
                <c:pt idx="46" formatCode="0.000">
                  <c:v>3</c:v>
                </c:pt>
                <c:pt idx="47" formatCode="0.000">
                  <c:v>3</c:v>
                </c:pt>
                <c:pt idx="48" formatCode="0.000">
                  <c:v>3</c:v>
                </c:pt>
                <c:pt idx="49" formatCode="0.000">
                  <c:v>3</c:v>
                </c:pt>
                <c:pt idx="50" formatCode="0.000">
                  <c:v>3</c:v>
                </c:pt>
                <c:pt idx="51" formatCode="0.000">
                  <c:v>3</c:v>
                </c:pt>
                <c:pt idx="52" formatCode="0.000">
                  <c:v>3</c:v>
                </c:pt>
                <c:pt idx="53" formatCode="0.000">
                  <c:v>3</c:v>
                </c:pt>
                <c:pt idx="54" formatCode="0.000">
                  <c:v>3</c:v>
                </c:pt>
                <c:pt idx="55" formatCode="0.000">
                  <c:v>3</c:v>
                </c:pt>
                <c:pt idx="56" formatCode="0.000">
                  <c:v>3</c:v>
                </c:pt>
                <c:pt idx="57" formatCode="0.000">
                  <c:v>3</c:v>
                </c:pt>
                <c:pt idx="58" formatCode="0.000">
                  <c:v>3</c:v>
                </c:pt>
                <c:pt idx="59" formatCode="0.000">
                  <c:v>3</c:v>
                </c:pt>
                <c:pt idx="60" formatCode="0.000">
                  <c:v>3</c:v>
                </c:pt>
                <c:pt idx="61" formatCode="0.000">
                  <c:v>3</c:v>
                </c:pt>
                <c:pt idx="62" formatCode="0.000">
                  <c:v>3</c:v>
                </c:pt>
                <c:pt idx="63" formatCode="0.000">
                  <c:v>3</c:v>
                </c:pt>
                <c:pt idx="64" formatCode="0.000">
                  <c:v>3</c:v>
                </c:pt>
                <c:pt idx="65" formatCode="0.000">
                  <c:v>3</c:v>
                </c:pt>
                <c:pt idx="66" formatCode="0.000">
                  <c:v>3</c:v>
                </c:pt>
                <c:pt idx="67" formatCode="0.000">
                  <c:v>4.5</c:v>
                </c:pt>
                <c:pt idx="68" formatCode="0.000">
                  <c:v>4.4753766811902755</c:v>
                </c:pt>
                <c:pt idx="69" formatCode="0.000">
                  <c:v>4.4021130325903073</c:v>
                </c:pt>
                <c:pt idx="70" formatCode="0.000">
                  <c:v>4.2820130483767356</c:v>
                </c:pt>
                <c:pt idx="71" formatCode="0.000">
                  <c:v>4.1180339887498949</c:v>
                </c:pt>
                <c:pt idx="72" formatCode="0.000">
                  <c:v>3.9142135623730949</c:v>
                </c:pt>
                <c:pt idx="73" formatCode="0.000">
                  <c:v>3.6755705045849463</c:v>
                </c:pt>
                <c:pt idx="74" formatCode="0.000">
                  <c:v>3.4079809994790935</c:v>
                </c:pt>
                <c:pt idx="75" formatCode="0.000">
                  <c:v>3.1180339887498949</c:v>
                </c:pt>
                <c:pt idx="76" formatCode="0.000">
                  <c:v>2.8128689300804619</c:v>
                </c:pt>
                <c:pt idx="77" formatCode="0.000">
                  <c:v>2.5</c:v>
                </c:pt>
                <c:pt idx="78" formatCode="0.000">
                  <c:v>2.1871310699195385</c:v>
                </c:pt>
                <c:pt idx="79" formatCode="0.000">
                  <c:v>1.8819660112501053</c:v>
                </c:pt>
                <c:pt idx="80" formatCode="0.000">
                  <c:v>1.5920190005209065</c:v>
                </c:pt>
                <c:pt idx="81" formatCode="0.000">
                  <c:v>1.3244294954150539</c:v>
                </c:pt>
                <c:pt idx="82" formatCode="0.000">
                  <c:v>1.0857864376269051</c:v>
                </c:pt>
                <c:pt idx="83" formatCode="0.000">
                  <c:v>0.88196601125010532</c:v>
                </c:pt>
                <c:pt idx="84" formatCode="0.000">
                  <c:v>0.71798695162326442</c:v>
                </c:pt>
                <c:pt idx="85" formatCode="0.000">
                  <c:v>0.59788696740969294</c:v>
                </c:pt>
                <c:pt idx="86" formatCode="0.000">
                  <c:v>0.52462331880972468</c:v>
                </c:pt>
                <c:pt idx="87" formatCode="0.000">
                  <c:v>0.5</c:v>
                </c:pt>
                <c:pt idx="88" formatCode="0.000">
                  <c:v>0.52462331880972446</c:v>
                </c:pt>
                <c:pt idx="89" formatCode="0.000">
                  <c:v>0.59788696740969272</c:v>
                </c:pt>
                <c:pt idx="90" formatCode="0.000">
                  <c:v>0.7179869516232642</c:v>
                </c:pt>
                <c:pt idx="91" formatCode="0.000">
                  <c:v>0.88196601125010488</c:v>
                </c:pt>
                <c:pt idx="92" formatCode="0.000">
                  <c:v>1.0857864376269046</c:v>
                </c:pt>
                <c:pt idx="93" formatCode="0.000">
                  <c:v>1.3244294954150535</c:v>
                </c:pt>
                <c:pt idx="94" formatCode="0.000">
                  <c:v>1.5920190005209061</c:v>
                </c:pt>
                <c:pt idx="95" formatCode="0.000">
                  <c:v>1.8819660112501049</c:v>
                </c:pt>
                <c:pt idx="96" formatCode="0.000">
                  <c:v>2.1871310699195381</c:v>
                </c:pt>
                <c:pt idx="97" formatCode="0.000">
                  <c:v>2.4999999999999996</c:v>
                </c:pt>
                <c:pt idx="98" formatCode="0.000">
                  <c:v>2.8128689300804615</c:v>
                </c:pt>
                <c:pt idx="99" formatCode="0.000">
                  <c:v>3.1180339887498945</c:v>
                </c:pt>
                <c:pt idx="100" formatCode="0.000">
                  <c:v>3.4079809994790935</c:v>
                </c:pt>
                <c:pt idx="101" formatCode="0.000">
                  <c:v>3.6755705045849458</c:v>
                </c:pt>
                <c:pt idx="102" formatCode="0.000">
                  <c:v>3.9142135623730949</c:v>
                </c:pt>
                <c:pt idx="103" formatCode="0.000">
                  <c:v>4.1180339887498949</c:v>
                </c:pt>
                <c:pt idx="104" formatCode="0.000">
                  <c:v>4.2820130483767356</c:v>
                </c:pt>
                <c:pt idx="105" formatCode="0.000">
                  <c:v>4.4021130325903073</c:v>
                </c:pt>
                <c:pt idx="106" formatCode="0.000">
                  <c:v>4.4753766811902755</c:v>
                </c:pt>
                <c:pt idx="107" formatCode="0.000">
                  <c:v>4.5</c:v>
                </c:pt>
                <c:pt idx="108" formatCode="0.000">
                  <c:v>4.4753766811902755</c:v>
                </c:pt>
                <c:pt idx="109" formatCode="0.000">
                  <c:v>4.4021130325903073</c:v>
                </c:pt>
                <c:pt idx="110" formatCode="0.000">
                  <c:v>4.2820130483767365</c:v>
                </c:pt>
                <c:pt idx="111" formatCode="0.000">
                  <c:v>4.1180339887498949</c:v>
                </c:pt>
                <c:pt idx="112" formatCode="0.000">
                  <c:v>3.9142135623730954</c:v>
                </c:pt>
                <c:pt idx="113" formatCode="0.000">
                  <c:v>3.6755705045849467</c:v>
                </c:pt>
                <c:pt idx="114" formatCode="0.000">
                  <c:v>3.4079809994790939</c:v>
                </c:pt>
                <c:pt idx="115" formatCode="0.000">
                  <c:v>3.1180339887498953</c:v>
                </c:pt>
                <c:pt idx="116" formatCode="0.000">
                  <c:v>2.8128689300804623</c:v>
                </c:pt>
                <c:pt idx="117" formatCode="0.000">
                  <c:v>4</c:v>
                </c:pt>
                <c:pt idx="118" formatCode="0.000">
                  <c:v>3.9985196810971946</c:v>
                </c:pt>
                <c:pt idx="119" formatCode="0.000">
                  <c:v>3.9940801852848145</c:v>
                </c:pt>
                <c:pt idx="120" formatCode="0.000">
                  <c:v>3.98668589380924</c:v>
                </c:pt>
                <c:pt idx="121" formatCode="0.000">
                  <c:v>3.9763441039434335</c:v>
                </c:pt>
                <c:pt idx="122" formatCode="0.000">
                  <c:v>3.9630650217854133</c:v>
                </c:pt>
                <c:pt idx="123" formatCode="0.000">
                  <c:v>3.9468617521860661</c:v>
                </c:pt>
                <c:pt idx="124" formatCode="0.000">
                  <c:v>3.9277502858162423</c:v>
                </c:pt>
                <c:pt idx="125" formatCode="0.000">
                  <c:v>3.9057494833858932</c:v>
                </c:pt>
                <c:pt idx="126" formatCode="0.000">
                  <c:v>3.8808810570308294</c:v>
                </c:pt>
                <c:pt idx="127" formatCode="0.000">
                  <c:v>3.8531695488854605</c:v>
                </c:pt>
                <c:pt idx="128" formatCode="0.000">
                  <c:v>3.8226423068626763</c:v>
                </c:pt>
                <c:pt idx="129" formatCode="0.000">
                  <c:v>3.789329457664754</c:v>
                </c:pt>
                <c:pt idx="130" formatCode="0.000">
                  <c:v>3.7532638770519435</c:v>
                </c:pt>
                <c:pt idx="131" formatCode="0.000">
                  <c:v>3.7144811573980583</c:v>
                </c:pt>
                <c:pt idx="132" formatCode="0.000">
                  <c:v>3.6730195725651038</c:v>
                </c:pt>
                <c:pt idx="133" formatCode="0.000">
                  <c:v>3.6289200401315909</c:v>
                </c:pt>
                <c:pt idx="134" formatCode="0.000">
                  <c:v>3.5822260810118309</c:v>
                </c:pt>
                <c:pt idx="135" formatCode="0.000">
                  <c:v>3.532983776506045</c:v>
                </c:pt>
                <c:pt idx="136" formatCode="0.000">
                  <c:v>3.4812417228236856</c:v>
                </c:pt>
                <c:pt idx="137" formatCode="0.000">
                  <c:v>3.4270509831248424</c:v>
                </c:pt>
                <c:pt idx="138" formatCode="0.000">
                  <c:v>3.370465037127071</c:v>
                </c:pt>
                <c:pt idx="139" formatCode="0.000">
                  <c:v>3.3115397283273675</c:v>
                </c:pt>
                <c:pt idx="140" formatCode="0.000">
                  <c:v>3.2503332088913788</c:v>
                </c:pt>
                <c:pt idx="141" formatCode="0.000">
                  <c:v>3.1869058822642344</c:v>
                </c:pt>
                <c:pt idx="142" formatCode="0.000">
                  <c:v>3.1213203435596424</c:v>
                </c:pt>
                <c:pt idx="143" formatCode="0.000">
                  <c:v>3.0536413177860657</c:v>
                </c:pt>
                <c:pt idx="144" formatCode="0.000">
                  <c:v>2.9839355959709555</c:v>
                </c:pt>
                <c:pt idx="145" formatCode="0.000">
                  <c:v>2.9122719692460688</c:v>
                </c:pt>
                <c:pt idx="146" formatCode="0.000">
                  <c:v>2.8387211609589293</c:v>
                </c:pt>
                <c:pt idx="147" formatCode="0.000">
                  <c:v>2.7633557568774192</c:v>
                </c:pt>
                <c:pt idx="148" formatCode="0.000">
                  <c:v>2.686250133556392</c:v>
                </c:pt>
                <c:pt idx="149" formatCode="0.000">
                  <c:v>2.6074803849369896</c:v>
                </c:pt>
                <c:pt idx="150" formatCode="0.000">
                  <c:v>2.5271242472511135</c:v>
                </c:pt>
                <c:pt idx="151" formatCode="0.000">
                  <c:v>2.4452610223051456</c:v>
                </c:pt>
                <c:pt idx="152" formatCode="0.000">
                  <c:v>2.3619714992186402</c:v>
                </c:pt>
                <c:pt idx="153" formatCode="0.000">
                  <c:v>2.2773378746952178</c:v>
                </c:pt>
                <c:pt idx="154" formatCode="0.000">
                  <c:v>2.1914436719043415</c:v>
                </c:pt>
                <c:pt idx="155" formatCode="0.000">
                  <c:v>2.1043736580540333</c:v>
                </c:pt>
                <c:pt idx="156" formatCode="0.000">
                  <c:v>2.0162137607358739</c:v>
                </c:pt>
                <c:pt idx="157" formatCode="0.000">
                  <c:v>1.9270509831248424</c:v>
                </c:pt>
                <c:pt idx="158" formatCode="0.000">
                  <c:v>1.8369733181176877</c:v>
                </c:pt>
                <c:pt idx="159" formatCode="0.000">
                  <c:v>1.7460696614945643</c:v>
                </c:pt>
                <c:pt idx="160" formatCode="0.000">
                  <c:v>1.6544297241896273</c:v>
                </c:pt>
                <c:pt idx="161" formatCode="0.000">
                  <c:v>1.5621439437571736</c:v>
                </c:pt>
                <c:pt idx="162" formatCode="0.000">
                  <c:v>1.4693033951206922</c:v>
                </c:pt>
                <c:pt idx="163" formatCode="0.000">
                  <c:v>1.3759997006929128</c:v>
                </c:pt>
                <c:pt idx="164" formatCode="0.000">
                  <c:v>1.2823249399555428</c:v>
                </c:pt>
                <c:pt idx="165" formatCode="0.000">
                  <c:v>1.18837155858794</c:v>
                </c:pt>
                <c:pt idx="166" formatCode="0.000">
                  <c:v>1.0942322772343844</c:v>
                </c:pt>
              </c:numCache>
            </c:numRef>
          </c:xVal>
          <c:yVal>
            <c:numRef>
              <c:f>Sheet1!$D$7:$D$173</c:f>
              <c:numCache>
                <c:formatCode>General</c:formatCode>
                <c:ptCount val="167"/>
                <c:pt idx="16" formatCode="0.000">
                  <c:v>-0.5</c:v>
                </c:pt>
                <c:pt idx="17" formatCode="0.000">
                  <c:v>-1</c:v>
                </c:pt>
                <c:pt idx="18" formatCode="0.000">
                  <c:v>-0.87435696368748683</c:v>
                </c:pt>
                <c:pt idx="19" formatCode="0.000">
                  <c:v>-0.74883792188274656</c:v>
                </c:pt>
                <c:pt idx="20" formatCode="0.000">
                  <c:v>-0.6235667467259427</c:v>
                </c:pt>
                <c:pt idx="21" formatCode="0.000">
                  <c:v>-0.49866706574278297</c:v>
                </c:pt>
                <c:pt idx="22" formatCode="0.000">
                  <c:v>-0.37426213983907652</c:v>
                </c:pt>
                <c:pt idx="23" formatCode="0.000">
                  <c:v>-0.25047474165710149</c:v>
                </c:pt>
                <c:pt idx="24" formatCode="0.000">
                  <c:v>-0.12742703441382974</c:v>
                </c:pt>
                <c:pt idx="25" formatCode="0.000">
                  <c:v>-5.2404513405808206E-3</c:v>
                </c:pt>
                <c:pt idx="26" formatCode="0.000">
                  <c:v>0.1159644241569171</c:v>
                </c:pt>
                <c:pt idx="27" formatCode="0.000">
                  <c:v>0.23606797749978958</c:v>
                </c:pt>
                <c:pt idx="28" formatCode="0.000">
                  <c:v>0.3549516809811657</c:v>
                </c:pt>
                <c:pt idx="29" formatCode="0.000">
                  <c:v>0.4724982107387119</c:v>
                </c:pt>
                <c:pt idx="30" formatCode="0.000">
                  <c:v>0.58859156253912248</c:v>
                </c:pt>
                <c:pt idx="31" formatCode="0.000">
                  <c:v>0.70311716626029086</c:v>
                </c:pt>
                <c:pt idx="32" formatCode="0.000">
                  <c:v>0.81596199895818722</c:v>
                </c:pt>
                <c:pt idx="33" formatCode="0.000">
                  <c:v>0.92701469640686129</c:v>
                </c:pt>
                <c:pt idx="34" formatCode="0.000">
                  <c:v>1.0361656630014853</c:v>
                </c:pt>
                <c:pt idx="35" formatCode="0.000">
                  <c:v>1.1433071799159866</c:v>
                </c:pt>
                <c:pt idx="36" formatCode="0.000">
                  <c:v>1.2483335114085223</c:v>
                </c:pt>
                <c:pt idx="37" formatCode="0.000">
                  <c:v>1.3511410091698925</c:v>
                </c:pt>
                <c:pt idx="38" formatCode="0.000">
                  <c:v>1.4516282146119059</c:v>
                </c:pt>
                <c:pt idx="39" formatCode="0.000">
                  <c:v>1.549695958994759</c:v>
                </c:pt>
                <c:pt idx="40" formatCode="0.000">
                  <c:v>1.6452474612946073</c:v>
                </c:pt>
                <c:pt idx="41" formatCode="0.000">
                  <c:v>1.7381884237147549</c:v>
                </c:pt>
                <c:pt idx="42" formatCode="0.000">
                  <c:v>1.8284271247461903</c:v>
                </c:pt>
                <c:pt idx="43" formatCode="0.000">
                  <c:v>1.9158745096856462</c:v>
                </c:pt>
                <c:pt idx="44" formatCode="0.000">
                  <c:v>2.0004442785218384</c:v>
                </c:pt>
                <c:pt idx="45" formatCode="0.000">
                  <c:v>2.082052971103157</c:v>
                </c:pt>
                <c:pt idx="46" formatCode="0.000">
                  <c:v>2.1606200495027617</c:v>
                </c:pt>
                <c:pt idx="47" formatCode="0.000">
                  <c:v>2.2360679774997898</c:v>
                </c:pt>
                <c:pt idx="48" formatCode="0.000">
                  <c:v>2.3083222970982473</c:v>
                </c:pt>
                <c:pt idx="49" formatCode="0.000">
                  <c:v>2.3773117020080603</c:v>
                </c:pt>
                <c:pt idx="50" formatCode="0.000">
                  <c:v>2.4429681080157746</c:v>
                </c:pt>
                <c:pt idx="51" formatCode="0.000">
                  <c:v>2.5052267201754548</c:v>
                </c:pt>
                <c:pt idx="52" formatCode="0.000">
                  <c:v>2.5640260967534712</c:v>
                </c:pt>
                <c:pt idx="53" formatCode="0.000">
                  <c:v>2.6193082098640783</c:v>
                </c:pt>
                <c:pt idx="54" formatCode="0.000">
                  <c:v>2.6710185027359246</c:v>
                </c:pt>
                <c:pt idx="55" formatCode="0.000">
                  <c:v>2.7191059435530058</c:v>
                </c:pt>
                <c:pt idx="56" formatCode="0.000">
                  <c:v>2.7635230758169023</c:v>
                </c:pt>
                <c:pt idx="57" formatCode="0.000">
                  <c:v>2.8042260651806141</c:v>
                </c:pt>
                <c:pt idx="58" formatCode="0.000">
                  <c:v>2.8411747427077723</c:v>
                </c:pt>
                <c:pt idx="59" formatCode="0.000">
                  <c:v>2.8743326445145243</c:v>
                </c:pt>
                <c:pt idx="60" formatCode="0.000">
                  <c:v>2.9036670477549897</c:v>
                </c:pt>
                <c:pt idx="61" formatCode="0.000">
                  <c:v>2.9291490029147549</c:v>
                </c:pt>
                <c:pt idx="62" formatCode="0.000">
                  <c:v>2.9507533623805511</c:v>
                </c:pt>
                <c:pt idx="63" formatCode="0.000">
                  <c:v>2.9684588052579115</c:v>
                </c:pt>
                <c:pt idx="64" formatCode="0.000">
                  <c:v>2.98224785841232</c:v>
                </c:pt>
                <c:pt idx="65" formatCode="0.000">
                  <c:v>2.9921069137130862</c:v>
                </c:pt>
                <c:pt idx="66" formatCode="0.000">
                  <c:v>2.9980262414629264</c:v>
                </c:pt>
                <c:pt idx="67" formatCode="0.000">
                  <c:v>0</c:v>
                </c:pt>
                <c:pt idx="68" formatCode="0.000">
                  <c:v>9.4232277234384876E-2</c:v>
                </c:pt>
                <c:pt idx="69" formatCode="0.000">
                  <c:v>0.18837155858794014</c:v>
                </c:pt>
                <c:pt idx="70" formatCode="0.000">
                  <c:v>0.28232493995554298</c:v>
                </c:pt>
                <c:pt idx="71" formatCode="0.000">
                  <c:v>0.37599970069291277</c:v>
                </c:pt>
                <c:pt idx="72" formatCode="0.000">
                  <c:v>0.46930339512069263</c:v>
                </c:pt>
                <c:pt idx="73" formatCode="0.000">
                  <c:v>0.56214394375717391</c:v>
                </c:pt>
                <c:pt idx="74" formatCode="0.000">
                  <c:v>0.65442972418962775</c:v>
                </c:pt>
                <c:pt idx="75" formatCode="0.000">
                  <c:v>0.74606966149456433</c:v>
                </c:pt>
                <c:pt idx="76" formatCode="0.000">
                  <c:v>0.83697331811768783</c:v>
                </c:pt>
                <c:pt idx="77" formatCode="0.000">
                  <c:v>0.92705098312484213</c:v>
                </c:pt>
                <c:pt idx="78" formatCode="0.000">
                  <c:v>1.0162137607358743</c:v>
                </c:pt>
                <c:pt idx="79" formatCode="0.000">
                  <c:v>1.104373658054034</c:v>
                </c:pt>
                <c:pt idx="80" formatCode="0.000">
                  <c:v>1.191443671904342</c:v>
                </c:pt>
                <c:pt idx="81" formatCode="0.000">
                  <c:v>1.2773378746952182</c:v>
                </c:pt>
                <c:pt idx="82" formatCode="0.000">
                  <c:v>1.3619714992186405</c:v>
                </c:pt>
                <c:pt idx="83" formatCode="0.000">
                  <c:v>1.4452610223051461</c:v>
                </c:pt>
                <c:pt idx="84" formatCode="0.000">
                  <c:v>1.527124247251114</c:v>
                </c:pt>
                <c:pt idx="85" formatCode="0.000">
                  <c:v>1.6074803849369901</c:v>
                </c:pt>
                <c:pt idx="86" formatCode="0.000">
                  <c:v>1.6862501335563918</c:v>
                </c:pt>
                <c:pt idx="87" formatCode="0.000">
                  <c:v>1.7633557568774194</c:v>
                </c:pt>
                <c:pt idx="88" formatCode="0.000">
                  <c:v>1.8387211609589293</c:v>
                </c:pt>
                <c:pt idx="89" formatCode="0.000">
                  <c:v>1.9122719692460692</c:v>
                </c:pt>
                <c:pt idx="90" formatCode="0.000">
                  <c:v>1.9839355959709555</c:v>
                </c:pt>
                <c:pt idx="91" formatCode="0.000">
                  <c:v>2.0536413177860662</c:v>
                </c:pt>
                <c:pt idx="92" formatCode="0.000">
                  <c:v>2.1213203435596428</c:v>
                </c:pt>
                <c:pt idx="93" formatCode="0.000">
                  <c:v>2.1869058822642344</c:v>
                </c:pt>
                <c:pt idx="94" formatCode="0.000">
                  <c:v>2.2503332088913788</c:v>
                </c:pt>
                <c:pt idx="95" formatCode="0.000">
                  <c:v>2.311539728327368</c:v>
                </c:pt>
                <c:pt idx="96" formatCode="0.000">
                  <c:v>2.3704650371270715</c:v>
                </c:pt>
                <c:pt idx="97" formatCode="0.000">
                  <c:v>2.4270509831248424</c:v>
                </c:pt>
                <c:pt idx="98" formatCode="0.000">
                  <c:v>2.4812417228236856</c:v>
                </c:pt>
                <c:pt idx="99" formatCode="0.000">
                  <c:v>2.532983776506045</c:v>
                </c:pt>
                <c:pt idx="100" formatCode="0.000">
                  <c:v>2.5822260810118309</c:v>
                </c:pt>
                <c:pt idx="101" formatCode="0.000">
                  <c:v>2.6289200401315913</c:v>
                </c:pt>
                <c:pt idx="102" formatCode="0.000">
                  <c:v>2.6730195725651034</c:v>
                </c:pt>
                <c:pt idx="103" formatCode="0.000">
                  <c:v>2.7144811573980587</c:v>
                </c:pt>
                <c:pt idx="104" formatCode="0.000">
                  <c:v>2.7532638770519435</c:v>
                </c:pt>
                <c:pt idx="105" formatCode="0.000">
                  <c:v>2.7893294576647545</c:v>
                </c:pt>
                <c:pt idx="106" formatCode="0.000">
                  <c:v>2.8226423068626767</c:v>
                </c:pt>
                <c:pt idx="107" formatCode="0.000">
                  <c:v>2.8531695488854605</c:v>
                </c:pt>
                <c:pt idx="108" formatCode="0.000">
                  <c:v>2.8808810570308294</c:v>
                </c:pt>
                <c:pt idx="109" formatCode="0.000">
                  <c:v>2.9057494833858932</c:v>
                </c:pt>
                <c:pt idx="110" formatCode="0.000">
                  <c:v>2.9277502858162423</c:v>
                </c:pt>
                <c:pt idx="111" formatCode="0.000">
                  <c:v>2.9468617521860661</c:v>
                </c:pt>
                <c:pt idx="112" formatCode="0.000">
                  <c:v>2.9630650217854133</c:v>
                </c:pt>
                <c:pt idx="113" formatCode="0.000">
                  <c:v>2.9763441039434335</c:v>
                </c:pt>
                <c:pt idx="114" formatCode="0.000">
                  <c:v>2.98668589380924</c:v>
                </c:pt>
                <c:pt idx="115" formatCode="0.000">
                  <c:v>2.9940801852848145</c:v>
                </c:pt>
                <c:pt idx="116" formatCode="0.000">
                  <c:v>2.9985196810971946</c:v>
                </c:pt>
                <c:pt idx="117" formatCode="0.000">
                  <c:v>-2</c:v>
                </c:pt>
                <c:pt idx="118" formatCode="0.000">
                  <c:v>-1.7488379218827466</c:v>
                </c:pt>
                <c:pt idx="119" formatCode="0.000">
                  <c:v>-1.498667065742783</c:v>
                </c:pt>
                <c:pt idx="120" formatCode="0.000">
                  <c:v>-1.2504747416571016</c:v>
                </c:pt>
                <c:pt idx="121" formatCode="0.000">
                  <c:v>-1.0052404513405808</c:v>
                </c:pt>
                <c:pt idx="122" formatCode="0.000">
                  <c:v>-0.76393202250021042</c:v>
                </c:pt>
                <c:pt idx="123" formatCode="0.000">
                  <c:v>-0.5275017892612881</c:v>
                </c:pt>
                <c:pt idx="124" formatCode="0.000">
                  <c:v>-0.29688283373970914</c:v>
                </c:pt>
                <c:pt idx="125" formatCode="0.000">
                  <c:v>-7.2985303593138706E-2</c:v>
                </c:pt>
                <c:pt idx="126" formatCode="0.000">
                  <c:v>0.14330717991598663</c:v>
                </c:pt>
                <c:pt idx="127" formatCode="0.000">
                  <c:v>0.35114100916989255</c:v>
                </c:pt>
                <c:pt idx="128" formatCode="0.000">
                  <c:v>0.54969595899475898</c:v>
                </c:pt>
                <c:pt idx="129" formatCode="0.000">
                  <c:v>0.7381884237147549</c:v>
                </c:pt>
                <c:pt idx="130" formatCode="0.000">
                  <c:v>0.91587450968564621</c:v>
                </c:pt>
                <c:pt idx="131" formatCode="0.000">
                  <c:v>1.082052971103157</c:v>
                </c:pt>
                <c:pt idx="132" formatCode="0.000">
                  <c:v>1.2360679774997898</c:v>
                </c:pt>
                <c:pt idx="133" formatCode="0.000">
                  <c:v>1.3773117020080603</c:v>
                </c:pt>
                <c:pt idx="134" formatCode="0.000">
                  <c:v>1.5052267201754548</c:v>
                </c:pt>
                <c:pt idx="135" formatCode="0.000">
                  <c:v>1.6193082098640783</c:v>
                </c:pt>
                <c:pt idx="136" formatCode="0.000">
                  <c:v>1.7191059435530058</c:v>
                </c:pt>
                <c:pt idx="137" formatCode="0.000">
                  <c:v>1.8042260651806141</c:v>
                </c:pt>
                <c:pt idx="138" formatCode="0.000">
                  <c:v>1.8743326445145243</c:v>
                </c:pt>
                <c:pt idx="139" formatCode="0.000">
                  <c:v>1.9291490029147549</c:v>
                </c:pt>
                <c:pt idx="140" formatCode="0.000">
                  <c:v>1.9684588052579115</c:v>
                </c:pt>
                <c:pt idx="141" formatCode="0.000">
                  <c:v>1.9921069137130862</c:v>
                </c:pt>
                <c:pt idx="142" formatCode="0.000">
                  <c:v>2</c:v>
                </c:pt>
                <c:pt idx="143" formatCode="0.000">
                  <c:v>1.9921069137130862</c:v>
                </c:pt>
                <c:pt idx="144" formatCode="0.000">
                  <c:v>1.9684588052579111</c:v>
                </c:pt>
                <c:pt idx="145" formatCode="0.000">
                  <c:v>1.9291490029147544</c:v>
                </c:pt>
                <c:pt idx="146" formatCode="0.000">
                  <c:v>1.8743326445145243</c:v>
                </c:pt>
                <c:pt idx="147" formatCode="0.000">
                  <c:v>1.8042260651806141</c:v>
                </c:pt>
                <c:pt idx="148" formatCode="0.000">
                  <c:v>1.7191059435530054</c:v>
                </c:pt>
                <c:pt idx="149" formatCode="0.000">
                  <c:v>1.6193082098640779</c:v>
                </c:pt>
                <c:pt idx="150" formatCode="0.000">
                  <c:v>1.5052267201754539</c:v>
                </c:pt>
                <c:pt idx="151" formatCode="0.000">
                  <c:v>1.3773117020080599</c:v>
                </c:pt>
                <c:pt idx="152" formatCode="0.000">
                  <c:v>1.2360679774997898</c:v>
                </c:pt>
                <c:pt idx="153" formatCode="0.000">
                  <c:v>1.082052971103157</c:v>
                </c:pt>
                <c:pt idx="154" formatCode="0.000">
                  <c:v>0.91587450968564577</c:v>
                </c:pt>
                <c:pt idx="155" formatCode="0.000">
                  <c:v>0.73818842371475402</c:v>
                </c:pt>
                <c:pt idx="156" formatCode="0.000">
                  <c:v>0.54969595899475809</c:v>
                </c:pt>
                <c:pt idx="157" formatCode="0.000">
                  <c:v>0.35114100916989299</c:v>
                </c:pt>
                <c:pt idx="158" formatCode="0.000">
                  <c:v>0.14330717991598663</c:v>
                </c:pt>
                <c:pt idx="159" formatCode="0.000">
                  <c:v>-7.298530359313915E-2</c:v>
                </c:pt>
                <c:pt idx="160" formatCode="0.000">
                  <c:v>-0.29688283373971003</c:v>
                </c:pt>
                <c:pt idx="161" formatCode="0.000">
                  <c:v>-0.52750178926128899</c:v>
                </c:pt>
                <c:pt idx="162" formatCode="0.000">
                  <c:v>-0.76393202250021153</c:v>
                </c:pt>
                <c:pt idx="163" formatCode="0.000">
                  <c:v>-1.0052404513405806</c:v>
                </c:pt>
                <c:pt idx="164" formatCode="0.000">
                  <c:v>-1.2504747416571016</c:v>
                </c:pt>
                <c:pt idx="165" formatCode="0.000">
                  <c:v>-1.4986670657427836</c:v>
                </c:pt>
                <c:pt idx="166" formatCode="0.000">
                  <c:v>-1.7488379218827474</c:v>
                </c:pt>
              </c:numCache>
            </c:numRef>
          </c:yVal>
          <c:smooth val="0"/>
        </c:ser>
        <c:ser>
          <c:idx val="1"/>
          <c:order val="1"/>
          <c:spPr>
            <a:ln w="25400" cap="rnd">
              <a:noFill/>
              <a:round/>
            </a:ln>
            <a:effectLst/>
          </c:spPr>
          <c:marker>
            <c:symbol val="circle"/>
            <c:size val="5"/>
            <c:spPr>
              <a:solidFill>
                <a:schemeClr val="accent2"/>
              </a:solidFill>
              <a:ln w="9525">
                <a:solidFill>
                  <a:schemeClr val="accent2"/>
                </a:solidFill>
              </a:ln>
              <a:effectLst/>
            </c:spPr>
          </c:marker>
          <c:xVal>
            <c:numRef>
              <c:f>Sheet1!$C$7:$C$173</c:f>
              <c:numCache>
                <c:formatCode>0</c:formatCode>
                <c:ptCount val="167"/>
                <c:pt idx="0">
                  <c:v>2</c:v>
                </c:pt>
                <c:pt idx="1">
                  <c:v>2</c:v>
                </c:pt>
                <c:pt idx="2">
                  <c:v>4</c:v>
                </c:pt>
                <c:pt idx="3">
                  <c:v>2</c:v>
                </c:pt>
                <c:pt idx="4">
                  <c:v>2</c:v>
                </c:pt>
                <c:pt idx="5">
                  <c:v>3</c:v>
                </c:pt>
                <c:pt idx="6">
                  <c:v>3</c:v>
                </c:pt>
                <c:pt idx="7">
                  <c:v>1</c:v>
                </c:pt>
                <c:pt idx="8">
                  <c:v>1</c:v>
                </c:pt>
                <c:pt idx="9">
                  <c:v>4</c:v>
                </c:pt>
                <c:pt idx="10">
                  <c:v>3</c:v>
                </c:pt>
                <c:pt idx="11">
                  <c:v>3</c:v>
                </c:pt>
                <c:pt idx="12">
                  <c:v>5</c:v>
                </c:pt>
                <c:pt idx="13">
                  <c:v>5</c:v>
                </c:pt>
                <c:pt idx="14">
                  <c:v>1</c:v>
                </c:pt>
                <c:pt idx="15">
                  <c:v>2</c:v>
                </c:pt>
                <c:pt idx="16" formatCode="0.000">
                  <c:v>3.5</c:v>
                </c:pt>
                <c:pt idx="17" formatCode="0.000">
                  <c:v>3</c:v>
                </c:pt>
                <c:pt idx="18" formatCode="0.000">
                  <c:v>3</c:v>
                </c:pt>
                <c:pt idx="19" formatCode="0.000">
                  <c:v>3</c:v>
                </c:pt>
                <c:pt idx="20" formatCode="0.000">
                  <c:v>3</c:v>
                </c:pt>
                <c:pt idx="21" formatCode="0.000">
                  <c:v>3</c:v>
                </c:pt>
                <c:pt idx="22" formatCode="0.000">
                  <c:v>3</c:v>
                </c:pt>
                <c:pt idx="23" formatCode="0.000">
                  <c:v>3</c:v>
                </c:pt>
                <c:pt idx="24" formatCode="0.000">
                  <c:v>3</c:v>
                </c:pt>
                <c:pt idx="25" formatCode="0.000">
                  <c:v>3</c:v>
                </c:pt>
                <c:pt idx="26" formatCode="0.000">
                  <c:v>3</c:v>
                </c:pt>
                <c:pt idx="27" formatCode="0.000">
                  <c:v>3</c:v>
                </c:pt>
                <c:pt idx="28" formatCode="0.000">
                  <c:v>3</c:v>
                </c:pt>
                <c:pt idx="29" formatCode="0.000">
                  <c:v>3</c:v>
                </c:pt>
                <c:pt idx="30" formatCode="0.000">
                  <c:v>3</c:v>
                </c:pt>
                <c:pt idx="31" formatCode="0.000">
                  <c:v>3</c:v>
                </c:pt>
                <c:pt idx="32" formatCode="0.000">
                  <c:v>3</c:v>
                </c:pt>
                <c:pt idx="33" formatCode="0.000">
                  <c:v>3</c:v>
                </c:pt>
                <c:pt idx="34" formatCode="0.000">
                  <c:v>3</c:v>
                </c:pt>
                <c:pt idx="35" formatCode="0.000">
                  <c:v>3</c:v>
                </c:pt>
                <c:pt idx="36" formatCode="0.000">
                  <c:v>3</c:v>
                </c:pt>
                <c:pt idx="37" formatCode="0.000">
                  <c:v>3</c:v>
                </c:pt>
                <c:pt idx="38" formatCode="0.000">
                  <c:v>3</c:v>
                </c:pt>
                <c:pt idx="39" formatCode="0.000">
                  <c:v>3</c:v>
                </c:pt>
                <c:pt idx="40" formatCode="0.000">
                  <c:v>3</c:v>
                </c:pt>
                <c:pt idx="41" formatCode="0.000">
                  <c:v>3</c:v>
                </c:pt>
                <c:pt idx="42" formatCode="0.000">
                  <c:v>3</c:v>
                </c:pt>
                <c:pt idx="43" formatCode="0.000">
                  <c:v>3</c:v>
                </c:pt>
                <c:pt idx="44" formatCode="0.000">
                  <c:v>3</c:v>
                </c:pt>
                <c:pt idx="45" formatCode="0.000">
                  <c:v>3</c:v>
                </c:pt>
                <c:pt idx="46" formatCode="0.000">
                  <c:v>3</c:v>
                </c:pt>
                <c:pt idx="47" formatCode="0.000">
                  <c:v>3</c:v>
                </c:pt>
                <c:pt idx="48" formatCode="0.000">
                  <c:v>3</c:v>
                </c:pt>
                <c:pt idx="49" formatCode="0.000">
                  <c:v>3</c:v>
                </c:pt>
                <c:pt idx="50" formatCode="0.000">
                  <c:v>3</c:v>
                </c:pt>
                <c:pt idx="51" formatCode="0.000">
                  <c:v>3</c:v>
                </c:pt>
                <c:pt idx="52" formatCode="0.000">
                  <c:v>3</c:v>
                </c:pt>
                <c:pt idx="53" formatCode="0.000">
                  <c:v>3</c:v>
                </c:pt>
                <c:pt idx="54" formatCode="0.000">
                  <c:v>3</c:v>
                </c:pt>
                <c:pt idx="55" formatCode="0.000">
                  <c:v>3</c:v>
                </c:pt>
                <c:pt idx="56" formatCode="0.000">
                  <c:v>3</c:v>
                </c:pt>
                <c:pt idx="57" formatCode="0.000">
                  <c:v>3</c:v>
                </c:pt>
                <c:pt idx="58" formatCode="0.000">
                  <c:v>3</c:v>
                </c:pt>
                <c:pt idx="59" formatCode="0.000">
                  <c:v>3</c:v>
                </c:pt>
                <c:pt idx="60" formatCode="0.000">
                  <c:v>3</c:v>
                </c:pt>
                <c:pt idx="61" formatCode="0.000">
                  <c:v>3</c:v>
                </c:pt>
                <c:pt idx="62" formatCode="0.000">
                  <c:v>3</c:v>
                </c:pt>
                <c:pt idx="63" formatCode="0.000">
                  <c:v>3</c:v>
                </c:pt>
                <c:pt idx="64" formatCode="0.000">
                  <c:v>3</c:v>
                </c:pt>
                <c:pt idx="65" formatCode="0.000">
                  <c:v>3</c:v>
                </c:pt>
                <c:pt idx="66" formatCode="0.000">
                  <c:v>3</c:v>
                </c:pt>
                <c:pt idx="67" formatCode="0.000">
                  <c:v>4.5</c:v>
                </c:pt>
                <c:pt idx="68" formatCode="0.000">
                  <c:v>4.4753766811902755</c:v>
                </c:pt>
                <c:pt idx="69" formatCode="0.000">
                  <c:v>4.4021130325903073</c:v>
                </c:pt>
                <c:pt idx="70" formatCode="0.000">
                  <c:v>4.2820130483767356</c:v>
                </c:pt>
                <c:pt idx="71" formatCode="0.000">
                  <c:v>4.1180339887498949</c:v>
                </c:pt>
                <c:pt idx="72" formatCode="0.000">
                  <c:v>3.9142135623730949</c:v>
                </c:pt>
                <c:pt idx="73" formatCode="0.000">
                  <c:v>3.6755705045849463</c:v>
                </c:pt>
                <c:pt idx="74" formatCode="0.000">
                  <c:v>3.4079809994790935</c:v>
                </c:pt>
                <c:pt idx="75" formatCode="0.000">
                  <c:v>3.1180339887498949</c:v>
                </c:pt>
                <c:pt idx="76" formatCode="0.000">
                  <c:v>2.8128689300804619</c:v>
                </c:pt>
                <c:pt idx="77" formatCode="0.000">
                  <c:v>2.5</c:v>
                </c:pt>
                <c:pt idx="78" formatCode="0.000">
                  <c:v>2.1871310699195385</c:v>
                </c:pt>
                <c:pt idx="79" formatCode="0.000">
                  <c:v>1.8819660112501053</c:v>
                </c:pt>
                <c:pt idx="80" formatCode="0.000">
                  <c:v>1.5920190005209065</c:v>
                </c:pt>
                <c:pt idx="81" formatCode="0.000">
                  <c:v>1.3244294954150539</c:v>
                </c:pt>
                <c:pt idx="82" formatCode="0.000">
                  <c:v>1.0857864376269051</c:v>
                </c:pt>
                <c:pt idx="83" formatCode="0.000">
                  <c:v>0.88196601125010532</c:v>
                </c:pt>
                <c:pt idx="84" formatCode="0.000">
                  <c:v>0.71798695162326442</c:v>
                </c:pt>
                <c:pt idx="85" formatCode="0.000">
                  <c:v>0.59788696740969294</c:v>
                </c:pt>
                <c:pt idx="86" formatCode="0.000">
                  <c:v>0.52462331880972468</c:v>
                </c:pt>
                <c:pt idx="87" formatCode="0.000">
                  <c:v>0.5</c:v>
                </c:pt>
                <c:pt idx="88" formatCode="0.000">
                  <c:v>0.52462331880972446</c:v>
                </c:pt>
                <c:pt idx="89" formatCode="0.000">
                  <c:v>0.59788696740969272</c:v>
                </c:pt>
                <c:pt idx="90" formatCode="0.000">
                  <c:v>0.7179869516232642</c:v>
                </c:pt>
                <c:pt idx="91" formatCode="0.000">
                  <c:v>0.88196601125010488</c:v>
                </c:pt>
                <c:pt idx="92" formatCode="0.000">
                  <c:v>1.0857864376269046</c:v>
                </c:pt>
                <c:pt idx="93" formatCode="0.000">
                  <c:v>1.3244294954150535</c:v>
                </c:pt>
                <c:pt idx="94" formatCode="0.000">
                  <c:v>1.5920190005209061</c:v>
                </c:pt>
                <c:pt idx="95" formatCode="0.000">
                  <c:v>1.8819660112501049</c:v>
                </c:pt>
                <c:pt idx="96" formatCode="0.000">
                  <c:v>2.1871310699195381</c:v>
                </c:pt>
                <c:pt idx="97" formatCode="0.000">
                  <c:v>2.4999999999999996</c:v>
                </c:pt>
                <c:pt idx="98" formatCode="0.000">
                  <c:v>2.8128689300804615</c:v>
                </c:pt>
                <c:pt idx="99" formatCode="0.000">
                  <c:v>3.1180339887498945</c:v>
                </c:pt>
                <c:pt idx="100" formatCode="0.000">
                  <c:v>3.4079809994790935</c:v>
                </c:pt>
                <c:pt idx="101" formatCode="0.000">
                  <c:v>3.6755705045849458</c:v>
                </c:pt>
                <c:pt idx="102" formatCode="0.000">
                  <c:v>3.9142135623730949</c:v>
                </c:pt>
                <c:pt idx="103" formatCode="0.000">
                  <c:v>4.1180339887498949</c:v>
                </c:pt>
                <c:pt idx="104" formatCode="0.000">
                  <c:v>4.2820130483767356</c:v>
                </c:pt>
                <c:pt idx="105" formatCode="0.000">
                  <c:v>4.4021130325903073</c:v>
                </c:pt>
                <c:pt idx="106" formatCode="0.000">
                  <c:v>4.4753766811902755</c:v>
                </c:pt>
                <c:pt idx="107" formatCode="0.000">
                  <c:v>4.5</c:v>
                </c:pt>
                <c:pt idx="108" formatCode="0.000">
                  <c:v>4.4753766811902755</c:v>
                </c:pt>
                <c:pt idx="109" formatCode="0.000">
                  <c:v>4.4021130325903073</c:v>
                </c:pt>
                <c:pt idx="110" formatCode="0.000">
                  <c:v>4.2820130483767365</c:v>
                </c:pt>
                <c:pt idx="111" formatCode="0.000">
                  <c:v>4.1180339887498949</c:v>
                </c:pt>
                <c:pt idx="112" formatCode="0.000">
                  <c:v>3.9142135623730954</c:v>
                </c:pt>
                <c:pt idx="113" formatCode="0.000">
                  <c:v>3.6755705045849467</c:v>
                </c:pt>
                <c:pt idx="114" formatCode="0.000">
                  <c:v>3.4079809994790939</c:v>
                </c:pt>
                <c:pt idx="115" formatCode="0.000">
                  <c:v>3.1180339887498953</c:v>
                </c:pt>
                <c:pt idx="116" formatCode="0.000">
                  <c:v>2.8128689300804623</c:v>
                </c:pt>
                <c:pt idx="117" formatCode="0.000">
                  <c:v>4</c:v>
                </c:pt>
                <c:pt idx="118" formatCode="0.000">
                  <c:v>3.9985196810971946</c:v>
                </c:pt>
                <c:pt idx="119" formatCode="0.000">
                  <c:v>3.9940801852848145</c:v>
                </c:pt>
                <c:pt idx="120" formatCode="0.000">
                  <c:v>3.98668589380924</c:v>
                </c:pt>
                <c:pt idx="121" formatCode="0.000">
                  <c:v>3.9763441039434335</c:v>
                </c:pt>
                <c:pt idx="122" formatCode="0.000">
                  <c:v>3.9630650217854133</c:v>
                </c:pt>
                <c:pt idx="123" formatCode="0.000">
                  <c:v>3.9468617521860661</c:v>
                </c:pt>
                <c:pt idx="124" formatCode="0.000">
                  <c:v>3.9277502858162423</c:v>
                </c:pt>
                <c:pt idx="125" formatCode="0.000">
                  <c:v>3.9057494833858932</c:v>
                </c:pt>
                <c:pt idx="126" formatCode="0.000">
                  <c:v>3.8808810570308294</c:v>
                </c:pt>
                <c:pt idx="127" formatCode="0.000">
                  <c:v>3.8531695488854605</c:v>
                </c:pt>
                <c:pt idx="128" formatCode="0.000">
                  <c:v>3.8226423068626763</c:v>
                </c:pt>
                <c:pt idx="129" formatCode="0.000">
                  <c:v>3.789329457664754</c:v>
                </c:pt>
                <c:pt idx="130" formatCode="0.000">
                  <c:v>3.7532638770519435</c:v>
                </c:pt>
                <c:pt idx="131" formatCode="0.000">
                  <c:v>3.7144811573980583</c:v>
                </c:pt>
                <c:pt idx="132" formatCode="0.000">
                  <c:v>3.6730195725651038</c:v>
                </c:pt>
                <c:pt idx="133" formatCode="0.000">
                  <c:v>3.6289200401315909</c:v>
                </c:pt>
                <c:pt idx="134" formatCode="0.000">
                  <c:v>3.5822260810118309</c:v>
                </c:pt>
                <c:pt idx="135" formatCode="0.000">
                  <c:v>3.532983776506045</c:v>
                </c:pt>
                <c:pt idx="136" formatCode="0.000">
                  <c:v>3.4812417228236856</c:v>
                </c:pt>
                <c:pt idx="137" formatCode="0.000">
                  <c:v>3.4270509831248424</c:v>
                </c:pt>
                <c:pt idx="138" formatCode="0.000">
                  <c:v>3.370465037127071</c:v>
                </c:pt>
                <c:pt idx="139" formatCode="0.000">
                  <c:v>3.3115397283273675</c:v>
                </c:pt>
                <c:pt idx="140" formatCode="0.000">
                  <c:v>3.2503332088913788</c:v>
                </c:pt>
                <c:pt idx="141" formatCode="0.000">
                  <c:v>3.1869058822642344</c:v>
                </c:pt>
                <c:pt idx="142" formatCode="0.000">
                  <c:v>3.1213203435596424</c:v>
                </c:pt>
                <c:pt idx="143" formatCode="0.000">
                  <c:v>3.0536413177860657</c:v>
                </c:pt>
                <c:pt idx="144" formatCode="0.000">
                  <c:v>2.9839355959709555</c:v>
                </c:pt>
                <c:pt idx="145" formatCode="0.000">
                  <c:v>2.9122719692460688</c:v>
                </c:pt>
                <c:pt idx="146" formatCode="0.000">
                  <c:v>2.8387211609589293</c:v>
                </c:pt>
                <c:pt idx="147" formatCode="0.000">
                  <c:v>2.7633557568774192</c:v>
                </c:pt>
                <c:pt idx="148" formatCode="0.000">
                  <c:v>2.686250133556392</c:v>
                </c:pt>
                <c:pt idx="149" formatCode="0.000">
                  <c:v>2.6074803849369896</c:v>
                </c:pt>
                <c:pt idx="150" formatCode="0.000">
                  <c:v>2.5271242472511135</c:v>
                </c:pt>
                <c:pt idx="151" formatCode="0.000">
                  <c:v>2.4452610223051456</c:v>
                </c:pt>
                <c:pt idx="152" formatCode="0.000">
                  <c:v>2.3619714992186402</c:v>
                </c:pt>
                <c:pt idx="153" formatCode="0.000">
                  <c:v>2.2773378746952178</c:v>
                </c:pt>
                <c:pt idx="154" formatCode="0.000">
                  <c:v>2.1914436719043415</c:v>
                </c:pt>
                <c:pt idx="155" formatCode="0.000">
                  <c:v>2.1043736580540333</c:v>
                </c:pt>
                <c:pt idx="156" formatCode="0.000">
                  <c:v>2.0162137607358739</c:v>
                </c:pt>
                <c:pt idx="157" formatCode="0.000">
                  <c:v>1.9270509831248424</c:v>
                </c:pt>
                <c:pt idx="158" formatCode="0.000">
                  <c:v>1.8369733181176877</c:v>
                </c:pt>
                <c:pt idx="159" formatCode="0.000">
                  <c:v>1.7460696614945643</c:v>
                </c:pt>
                <c:pt idx="160" formatCode="0.000">
                  <c:v>1.6544297241896273</c:v>
                </c:pt>
                <c:pt idx="161" formatCode="0.000">
                  <c:v>1.5621439437571736</c:v>
                </c:pt>
                <c:pt idx="162" formatCode="0.000">
                  <c:v>1.4693033951206922</c:v>
                </c:pt>
                <c:pt idx="163" formatCode="0.000">
                  <c:v>1.3759997006929128</c:v>
                </c:pt>
                <c:pt idx="164" formatCode="0.000">
                  <c:v>1.2823249399555428</c:v>
                </c:pt>
                <c:pt idx="165" formatCode="0.000">
                  <c:v>1.18837155858794</c:v>
                </c:pt>
                <c:pt idx="166" formatCode="0.000">
                  <c:v>1.0942322772343844</c:v>
                </c:pt>
              </c:numCache>
            </c:numRef>
          </c:xVal>
          <c:yVal>
            <c:numRef>
              <c:f>Sheet1!$E$7:$E$173</c:f>
              <c:numCache>
                <c:formatCode>0</c:formatCode>
                <c:ptCount val="167"/>
                <c:pt idx="0">
                  <c:v>1</c:v>
                </c:pt>
                <c:pt idx="1">
                  <c:v>1</c:v>
                </c:pt>
                <c:pt idx="2">
                  <c:v>2</c:v>
                </c:pt>
                <c:pt idx="3">
                  <c:v>-2</c:v>
                </c:pt>
                <c:pt idx="4">
                  <c:v>2</c:v>
                </c:pt>
                <c:pt idx="5">
                  <c:v>3</c:v>
                </c:pt>
                <c:pt idx="6">
                  <c:v>0</c:v>
                </c:pt>
                <c:pt idx="7">
                  <c:v>2</c:v>
                </c:pt>
                <c:pt idx="8">
                  <c:v>1</c:v>
                </c:pt>
                <c:pt idx="9">
                  <c:v>-1</c:v>
                </c:pt>
                <c:pt idx="10">
                  <c:v>2</c:v>
                </c:pt>
                <c:pt idx="11">
                  <c:v>-1</c:v>
                </c:pt>
                <c:pt idx="12">
                  <c:v>3</c:v>
                </c:pt>
                <c:pt idx="13">
                  <c:v>1</c:v>
                </c:pt>
                <c:pt idx="14">
                  <c:v>0</c:v>
                </c:pt>
                <c:pt idx="15">
                  <c:v>-1</c:v>
                </c:pt>
              </c:numCache>
            </c:numRef>
          </c:yVal>
          <c:smooth val="0"/>
        </c:ser>
        <c:dLbls>
          <c:showLegendKey val="0"/>
          <c:showVal val="0"/>
          <c:showCatName val="0"/>
          <c:showSerName val="0"/>
          <c:showPercent val="0"/>
          <c:showBubbleSize val="0"/>
        </c:dLbls>
        <c:axId val="140950328"/>
        <c:axId val="139746960"/>
      </c:scatterChart>
      <c:valAx>
        <c:axId val="14095032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46960"/>
        <c:crosses val="autoZero"/>
        <c:crossBetween val="midCat"/>
      </c:valAx>
      <c:valAx>
        <c:axId val="139746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950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purl.org/dc/terms/"/>
    <ds:schemaRef ds:uri="http://www.w3.org/XML/1998/namespace"/>
    <ds:schemaRef ds:uri="http://purl.org/dc/dcmityp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4873beb7-5857-4685-be1f-d57550cc96cc"/>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392</TotalTime>
  <Pages>8</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P Seidel</dc:creator>
  <cp:lastModifiedBy>Jorge P Seidel</cp:lastModifiedBy>
  <cp:revision>11</cp:revision>
  <dcterms:created xsi:type="dcterms:W3CDTF">2017-12-22T20:28:00Z</dcterms:created>
  <dcterms:modified xsi:type="dcterms:W3CDTF">2018-01-04T01:05:00Z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